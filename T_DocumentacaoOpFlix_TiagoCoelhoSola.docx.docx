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2903991" w:displacedByCustomXml="next"/>
    <w:bookmarkEnd w:id="0" w:displacedByCustomXml="next"/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 wp14:anchorId="36D84F64" wp14:editId="236A7563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79233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62A6F" wp14:editId="4136CB80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5036820" cy="2110740"/>
                    <wp:effectExtent l="0" t="0" r="15240" b="3810"/>
                    <wp:wrapTopAndBottom/>
                    <wp:docPr id="96" name="Caixa de Texto 5" descr="Caixa de texto que mostra o título e o subtítulo do documen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36820" cy="21107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ítulo"/>
                                  <w:tag w:val=""/>
                                  <w:id w:val="-214349690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D4642C">
                                    <w:pPr>
                                      <w:pStyle w:val="Subttulo1"/>
                                    </w:pPr>
                                    <w:r>
                                      <w:t>OpFlix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62A6F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sdt>
                          <w:sdtPr>
                            <w:alias w:val="Subtítulo"/>
                            <w:tag w:val=""/>
                            <w:id w:val="-214349690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997D7D" w:rsidRDefault="00D4642C">
                              <w:pPr>
                                <w:pStyle w:val="Subttulo1"/>
                              </w:pPr>
                              <w:r>
                                <w:t>OpFlix</w:t>
                              </w:r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29CBE8" wp14:editId="54807E63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1905" b="6985"/>
                    <wp:wrapTopAndBottom/>
                    <wp:docPr id="106" name="Caixa de Texto 10" descr="Caixa de texto que mostra as informações de contato comerciai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Informações sobre contatos da empresa"/>
                                </w:tblPr>
                                <w:tblGrid>
                                  <w:gridCol w:w="2543"/>
                                  <w:gridCol w:w="428"/>
                                  <w:gridCol w:w="2550"/>
                                  <w:gridCol w:w="428"/>
                                  <w:gridCol w:w="2547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15:appearance w15:val="hidden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997D7D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7F2608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E29CBE8" id="Caixa de Texto 10" o:spid="_x0000_s1027" type="#_x0000_t202" alt="Caixa de texto que mostra as informações de contato comerciais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Informações sobre contatos da empresa"/>
                          </w:tblPr>
                          <w:tblGrid>
                            <w:gridCol w:w="2543"/>
                            <w:gridCol w:w="428"/>
                            <w:gridCol w:w="2550"/>
                            <w:gridCol w:w="428"/>
                            <w:gridCol w:w="2547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7F2608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Default="007C7D98" w:rsidP="007C7D98">
              <w:pPr>
                <w:pStyle w:val="Cabealhodondice"/>
              </w:pPr>
              <w:r>
                <w:t>Sumário</w:t>
              </w:r>
            </w:p>
            <w:p w:rsidR="0046629B" w:rsidRDefault="00DE3EA9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>
                <w:rPr>
                  <w:b w:val="0"/>
                </w:rPr>
                <w:fldChar w:fldCharType="begin"/>
              </w:r>
              <w:r>
                <w:rPr>
                  <w:b w:val="0"/>
                </w:rPr>
                <w:instrText xml:space="preserve"> TOC \o "1-2" </w:instrText>
              </w:r>
              <w:r w:rsidR="00674BE9">
                <w:rPr>
                  <w:b w:val="0"/>
                </w:rPr>
                <w:instrText xml:space="preserve">\n "2-2" </w:instrText>
              </w:r>
              <w:r>
                <w:rPr>
                  <w:b w:val="0"/>
                </w:rPr>
                <w:instrText xml:space="preserve">\h \z \u </w:instrText>
              </w:r>
              <w:r>
                <w:rPr>
                  <w:b w:val="0"/>
                </w:rPr>
                <w:fldChar w:fldCharType="separate"/>
              </w:r>
              <w:hyperlink w:anchor="_Toc533767843" w:history="1">
                <w:r w:rsidR="0046629B" w:rsidRPr="00456EB7">
                  <w:rPr>
                    <w:rStyle w:val="Hyperlink"/>
                    <w:noProof/>
                  </w:rPr>
                  <w:t>Resumo</w:t>
                </w:r>
                <w:r w:rsidR="0046629B">
                  <w:rPr>
                    <w:noProof/>
                    <w:webHidden/>
                  </w:rPr>
                  <w:tab/>
                </w:r>
                <w:r w:rsidR="0046629B">
                  <w:rPr>
                    <w:noProof/>
                    <w:webHidden/>
                  </w:rPr>
                  <w:fldChar w:fldCharType="begin"/>
                </w:r>
                <w:r w:rsidR="0046629B">
                  <w:rPr>
                    <w:noProof/>
                    <w:webHidden/>
                  </w:rPr>
                  <w:instrText xml:space="preserve"> PAGEREF _Toc533767843 \h </w:instrText>
                </w:r>
                <w:r w:rsidR="0046629B">
                  <w:rPr>
                    <w:noProof/>
                    <w:webHidden/>
                  </w:rPr>
                </w:r>
                <w:r w:rsidR="0046629B">
                  <w:rPr>
                    <w:noProof/>
                    <w:webHidden/>
                  </w:rPr>
                  <w:fldChar w:fldCharType="separate"/>
                </w:r>
                <w:r w:rsidR="0046629B">
                  <w:rPr>
                    <w:noProof/>
                    <w:webHidden/>
                  </w:rPr>
                  <w:t>2</w:t>
                </w:r>
                <w:r w:rsidR="0046629B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Pr="00D4642C" w:rsidRDefault="007F2608" w:rsidP="00D4642C">
              <w:pPr>
                <w:pStyle w:val="Sumrio2"/>
                <w:rPr>
                  <w:color w:val="3A3836" w:themeColor="background2" w:themeShade="40"/>
                </w:rPr>
              </w:pPr>
              <w:hyperlink w:anchor="_Toc533767844" w:history="1">
                <w:r w:rsidR="0046629B" w:rsidRPr="00D4642C">
                  <w:rPr>
                    <w:rStyle w:val="Hyperlink"/>
                    <w:color w:val="3A3836" w:themeColor="background2" w:themeShade="40"/>
                  </w:rPr>
                  <w:t>Objetivos</w:t>
                </w:r>
              </w:hyperlink>
            </w:p>
            <w:p w:rsidR="0046629B" w:rsidRPr="00D4642C" w:rsidRDefault="007F2608">
              <w:pPr>
                <w:pStyle w:val="Sumrio1"/>
                <w:rPr>
                  <w:b w:val="0"/>
                  <w:noProof/>
                  <w:color w:val="3A3836" w:themeColor="background2" w:themeShade="40"/>
                  <w:sz w:val="22"/>
                  <w:szCs w:val="22"/>
                </w:rPr>
              </w:pPr>
              <w:hyperlink w:anchor="_Toc533767845" w:history="1">
                <w:r w:rsidR="0046629B" w:rsidRPr="00D4642C">
                  <w:rPr>
                    <w:rStyle w:val="Hyperlink"/>
                    <w:noProof/>
                    <w:color w:val="3A3836" w:themeColor="background2" w:themeShade="40"/>
                  </w:rPr>
                  <w:t>Descrição do projeto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ab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begin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instrText xml:space="preserve"> PAGEREF _Toc533767845 \h </w:instrTex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separate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>2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end"/>
                </w:r>
              </w:hyperlink>
            </w:p>
            <w:p w:rsidR="0046629B" w:rsidRPr="00D4642C" w:rsidRDefault="007F2608" w:rsidP="00D4642C">
              <w:pPr>
                <w:pStyle w:val="Sumrio2"/>
                <w:rPr>
                  <w:color w:val="3A3836" w:themeColor="background2" w:themeShade="40"/>
                </w:rPr>
              </w:pPr>
              <w:hyperlink w:anchor="_Toc533767846" w:history="1">
                <w:r w:rsidR="0046629B" w:rsidRPr="00D4642C">
                  <w:rPr>
                    <w:rStyle w:val="Hyperlink"/>
                    <w:color w:val="3A3836" w:themeColor="background2" w:themeShade="40"/>
                  </w:rPr>
                  <w:t>Resumo do projeto</w:t>
                </w:r>
              </w:hyperlink>
            </w:p>
            <w:p w:rsidR="0046629B" w:rsidRPr="00D4642C" w:rsidRDefault="007F2608">
              <w:pPr>
                <w:pStyle w:val="Sumrio1"/>
                <w:rPr>
                  <w:b w:val="0"/>
                  <w:noProof/>
                  <w:color w:val="3A3836" w:themeColor="background2" w:themeShade="40"/>
                  <w:sz w:val="22"/>
                  <w:szCs w:val="22"/>
                </w:rPr>
              </w:pPr>
              <w:hyperlink w:anchor="_Toc533767847" w:history="1">
                <w:r w:rsidR="0046629B" w:rsidRPr="00D4642C">
                  <w:rPr>
                    <w:rStyle w:val="Hyperlink"/>
                    <w:noProof/>
                    <w:color w:val="3A3836" w:themeColor="background2" w:themeShade="40"/>
                  </w:rPr>
                  <w:t>Modelagem de Software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ab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begin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instrText xml:space="preserve"> PAGEREF _Toc533767847 \h </w:instrTex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separate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>3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end"/>
                </w:r>
              </w:hyperlink>
            </w:p>
            <w:p w:rsidR="0046629B" w:rsidRPr="00D4642C" w:rsidRDefault="007F2608" w:rsidP="00D4642C">
              <w:pPr>
                <w:pStyle w:val="Sumrio2"/>
                <w:rPr>
                  <w:color w:val="3A3836" w:themeColor="background2" w:themeShade="40"/>
                </w:rPr>
              </w:pPr>
              <w:hyperlink w:anchor="_Toc533767848" w:history="1">
                <w:r w:rsidR="0046629B" w:rsidRPr="00D4642C">
                  <w:rPr>
                    <w:rStyle w:val="Hyperlink"/>
                    <w:color w:val="3A3836" w:themeColor="background2" w:themeShade="40"/>
                  </w:rPr>
                  <w:t>Modelo Lógico</w:t>
                </w:r>
              </w:hyperlink>
            </w:p>
            <w:p w:rsidR="0046629B" w:rsidRPr="00D4642C" w:rsidRDefault="007F2608" w:rsidP="00D4642C">
              <w:pPr>
                <w:pStyle w:val="Sumrio2"/>
                <w:rPr>
                  <w:color w:val="3A3836" w:themeColor="background2" w:themeShade="40"/>
                </w:rPr>
              </w:pPr>
              <w:hyperlink w:anchor="_Toc533767849" w:history="1">
                <w:r w:rsidR="0046629B" w:rsidRPr="00D4642C">
                  <w:rPr>
                    <w:rStyle w:val="Hyperlink"/>
                    <w:color w:val="3A3836" w:themeColor="background2" w:themeShade="40"/>
                  </w:rPr>
                  <w:t>Modelo Físico</w:t>
                </w:r>
              </w:hyperlink>
            </w:p>
            <w:p w:rsidR="0046629B" w:rsidRPr="00D4642C" w:rsidRDefault="007F2608" w:rsidP="00D4642C">
              <w:pPr>
                <w:pStyle w:val="Sumrio2"/>
                <w:rPr>
                  <w:color w:val="3A3836" w:themeColor="background2" w:themeShade="40"/>
                </w:rPr>
              </w:pPr>
              <w:hyperlink w:anchor="_Toc533767850" w:history="1">
                <w:r w:rsidR="0046629B" w:rsidRPr="00D4642C">
                  <w:rPr>
                    <w:rStyle w:val="Hyperlink"/>
                    <w:color w:val="3A3836" w:themeColor="background2" w:themeShade="40"/>
                  </w:rPr>
                  <w:t>Modelo Conceitual</w:t>
                </w:r>
              </w:hyperlink>
            </w:p>
            <w:p w:rsidR="0046629B" w:rsidRPr="00D4642C" w:rsidRDefault="007F2608" w:rsidP="00D4642C">
              <w:pPr>
                <w:pStyle w:val="Sumrio2"/>
                <w:rPr>
                  <w:color w:val="3A3836" w:themeColor="background2" w:themeShade="40"/>
                </w:rPr>
              </w:pPr>
              <w:hyperlink w:anchor="_Toc533767851" w:history="1">
                <w:r w:rsidR="0046629B" w:rsidRPr="00D4642C">
                  <w:rPr>
                    <w:rStyle w:val="Hyperlink"/>
                    <w:color w:val="3A3836" w:themeColor="background2" w:themeShade="40"/>
                  </w:rPr>
                  <w:t>Cronograma</w:t>
                </w:r>
              </w:hyperlink>
            </w:p>
            <w:p w:rsidR="0046629B" w:rsidRPr="00D4642C" w:rsidRDefault="007F2608">
              <w:pPr>
                <w:pStyle w:val="Sumrio1"/>
                <w:rPr>
                  <w:b w:val="0"/>
                  <w:noProof/>
                  <w:color w:val="3A3836" w:themeColor="background2" w:themeShade="40"/>
                  <w:sz w:val="22"/>
                  <w:szCs w:val="22"/>
                </w:rPr>
              </w:pPr>
              <w:hyperlink w:anchor="_Toc533767852" w:history="1">
                <w:r w:rsidR="00D4642C" w:rsidRPr="00D4642C">
                  <w:rPr>
                    <w:rStyle w:val="Hyperlink"/>
                    <w:noProof/>
                    <w:color w:val="3A3836" w:themeColor="background2" w:themeShade="40"/>
                    <w:lang w:eastAsia="en-US"/>
                  </w:rPr>
                  <w:t>Back-End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ab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begin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instrText xml:space="preserve"> PAGEREF _Toc533767852 \h </w:instrTex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separate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>5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end"/>
                </w:r>
              </w:hyperlink>
            </w:p>
            <w:p w:rsidR="00D4642C" w:rsidRPr="00D4642C" w:rsidRDefault="00D4642C" w:rsidP="00D4642C">
              <w:pPr>
                <w:pStyle w:val="Sumrio2"/>
                <w:rPr>
                  <w:color w:val="3A3836" w:themeColor="background2" w:themeShade="40"/>
                </w:rPr>
              </w:pPr>
              <w:r w:rsidRPr="00D4642C">
                <w:rPr>
                  <w:color w:val="3A3836" w:themeColor="background2" w:themeShade="40"/>
                </w:rPr>
                <w:t>Swagger</w:t>
              </w:r>
            </w:p>
            <w:p w:rsidR="00D4642C" w:rsidRPr="00D4642C" w:rsidRDefault="00D4642C" w:rsidP="00D4642C">
              <w:pPr>
                <w:pStyle w:val="Sumrio2"/>
                <w:rPr>
                  <w:color w:val="3A3836" w:themeColor="background2" w:themeShade="40"/>
                </w:rPr>
              </w:pPr>
              <w:r w:rsidRPr="00D4642C">
                <w:rPr>
                  <w:color w:val="3A3836" w:themeColor="background2" w:themeShade="40"/>
                </w:rPr>
                <w:t>Deploy</w:t>
              </w:r>
            </w:p>
            <w:p w:rsidR="00D4642C" w:rsidRDefault="00D4642C" w:rsidP="00D4642C">
              <w:pPr>
                <w:pStyle w:val="Sumrio2"/>
                <w:rPr>
                  <w:color w:val="3A3836" w:themeColor="background2" w:themeShade="40"/>
                </w:rPr>
              </w:pPr>
              <w:r w:rsidRPr="00D4642C">
                <w:rPr>
                  <w:color w:val="3A3836" w:themeColor="background2" w:themeShade="40"/>
                </w:rPr>
                <w:t>Pacotes Nuget</w:t>
              </w:r>
            </w:p>
            <w:p w:rsidR="00D4642C" w:rsidRPr="00D4642C" w:rsidRDefault="00D4642C" w:rsidP="00D4642C">
              <w:pPr>
                <w:pStyle w:val="Sumrio2"/>
                <w:rPr>
                  <w:color w:val="3A3836" w:themeColor="background2" w:themeShade="40"/>
                </w:rPr>
              </w:pPr>
              <w:r>
                <w:rPr>
                  <w:color w:val="3A3836" w:themeColor="background2" w:themeShade="40"/>
                </w:rPr>
                <w:t>Ferramentas Usadas</w:t>
              </w:r>
            </w:p>
            <w:p w:rsidR="00D4642C" w:rsidRDefault="00D4642C" w:rsidP="00D4642C">
              <w:pPr>
                <w:pStyle w:val="Sumrio2"/>
                <w:rPr>
                  <w:color w:val="3A3836" w:themeColor="background2" w:themeShade="40"/>
                </w:rPr>
              </w:pPr>
              <w:r>
                <w:rPr>
                  <w:color w:val="3A3836" w:themeColor="background2" w:themeShade="40"/>
                </w:rPr>
                <w:t>Arquitetura do Projeto</w:t>
              </w:r>
            </w:p>
            <w:p w:rsidR="00D4642C" w:rsidRPr="00D4642C" w:rsidRDefault="00D4642C" w:rsidP="00D4642C">
              <w:pPr>
                <w:pStyle w:val="Sumrio2"/>
                <w:rPr>
                  <w:color w:val="3A3836" w:themeColor="background2" w:themeShade="40"/>
                </w:rPr>
              </w:pPr>
              <w:r>
                <w:rPr>
                  <w:color w:val="3A3836" w:themeColor="background2" w:themeShade="40"/>
                </w:rPr>
                <w:t>Criando o Banco de Dados</w:t>
              </w:r>
            </w:p>
            <w:p w:rsidR="00D4642C" w:rsidRPr="00D4642C" w:rsidRDefault="00D4642C" w:rsidP="00D4642C">
              <w:pPr>
                <w:pStyle w:val="Sumrio2"/>
                <w:rPr>
                  <w:color w:val="3A3836" w:themeColor="background2" w:themeShade="40"/>
                </w:rPr>
              </w:pPr>
              <w:r>
                <w:rPr>
                  <w:color w:val="3A3836" w:themeColor="background2" w:themeShade="40"/>
                </w:rPr>
                <w:t>Importando o PostMan</w:t>
              </w:r>
            </w:p>
            <w:p w:rsidR="0046629B" w:rsidRPr="00D4642C" w:rsidRDefault="007F2608">
              <w:pPr>
                <w:pStyle w:val="Sumrio1"/>
                <w:rPr>
                  <w:b w:val="0"/>
                  <w:noProof/>
                  <w:color w:val="3A3836" w:themeColor="background2" w:themeShade="40"/>
                  <w:sz w:val="22"/>
                  <w:szCs w:val="22"/>
                </w:rPr>
              </w:pPr>
              <w:hyperlink w:anchor="_Toc533767858" w:history="1">
                <w:r w:rsidR="0046629B" w:rsidRPr="00D4642C">
                  <w:rPr>
                    <w:rStyle w:val="Hyperlink"/>
                    <w:noProof/>
                    <w:color w:val="3A3836" w:themeColor="background2" w:themeShade="40"/>
                  </w:rPr>
                  <w:t>Front-End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ab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begin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instrText xml:space="preserve"> PAGEREF _Toc533767858 \h </w:instrTex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separate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>7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end"/>
                </w:r>
              </w:hyperlink>
            </w:p>
            <w:p w:rsidR="0046629B" w:rsidRPr="00D4642C" w:rsidRDefault="007F2608">
              <w:pPr>
                <w:pStyle w:val="Sumrio1"/>
                <w:rPr>
                  <w:b w:val="0"/>
                  <w:noProof/>
                  <w:color w:val="3A3836" w:themeColor="background2" w:themeShade="40"/>
                  <w:sz w:val="22"/>
                  <w:szCs w:val="22"/>
                </w:rPr>
              </w:pPr>
              <w:hyperlink w:anchor="_Toc533767859" w:history="1">
                <w:r w:rsidR="0046629B" w:rsidRPr="00D4642C">
                  <w:rPr>
                    <w:rStyle w:val="Hyperlink"/>
                    <w:noProof/>
                    <w:color w:val="3A3836" w:themeColor="background2" w:themeShade="40"/>
                  </w:rPr>
                  <w:t>Mobile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ab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begin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instrText xml:space="preserve"> PAGEREF _Toc533767859 \h </w:instrTex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separate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>8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end"/>
                </w:r>
              </w:hyperlink>
            </w:p>
            <w:p w:rsidR="0046629B" w:rsidRPr="00D4642C" w:rsidRDefault="007F2608">
              <w:pPr>
                <w:pStyle w:val="Sumrio1"/>
                <w:rPr>
                  <w:b w:val="0"/>
                  <w:noProof/>
                  <w:color w:val="3A3836" w:themeColor="background2" w:themeShade="40"/>
                  <w:sz w:val="22"/>
                  <w:szCs w:val="22"/>
                </w:rPr>
              </w:pPr>
              <w:hyperlink w:anchor="_Toc533767861" w:history="1">
                <w:r w:rsidR="0046629B" w:rsidRPr="00D4642C">
                  <w:rPr>
                    <w:rStyle w:val="Hyperlink"/>
                    <w:noProof/>
                    <w:color w:val="3A3836" w:themeColor="background2" w:themeShade="40"/>
                  </w:rPr>
                  <w:t>Referências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ab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begin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instrText xml:space="preserve"> PAGEREF _Toc533767861 \h </w:instrTex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separate"/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t>10</w:t>
                </w:r>
                <w:r w:rsidR="0046629B" w:rsidRPr="00D4642C">
                  <w:rPr>
                    <w:noProof/>
                    <w:webHidden/>
                    <w:color w:val="3A3836" w:themeColor="background2" w:themeShade="40"/>
                  </w:rPr>
                  <w:fldChar w:fldCharType="end"/>
                </w:r>
              </w:hyperlink>
            </w:p>
            <w:p w:rsidR="0046629B" w:rsidRPr="00D4642C" w:rsidRDefault="007F2608" w:rsidP="00D4642C">
              <w:pPr>
                <w:pStyle w:val="Sumrio2"/>
                <w:rPr>
                  <w:color w:val="3A3836" w:themeColor="background2" w:themeShade="40"/>
                </w:rPr>
              </w:pPr>
              <w:hyperlink w:anchor="_Toc533767862" w:history="1">
                <w:r w:rsidR="0046629B" w:rsidRPr="00D4642C">
                  <w:rPr>
                    <w:rStyle w:val="Hyperlink"/>
                    <w:color w:val="3A3836" w:themeColor="background2" w:themeShade="40"/>
                  </w:rPr>
                  <w:t>Links</w:t>
                </w:r>
              </w:hyperlink>
            </w:p>
            <w:p w:rsidR="0046629B" w:rsidRPr="00D4642C" w:rsidRDefault="007F2608" w:rsidP="00D4642C">
              <w:pPr>
                <w:pStyle w:val="Sumrio2"/>
                <w:rPr>
                  <w:color w:val="3A3836" w:themeColor="background2" w:themeShade="40"/>
                </w:rPr>
              </w:pPr>
              <w:hyperlink w:anchor="_Toc533767863" w:history="1">
                <w:r w:rsidR="0046629B" w:rsidRPr="00D4642C">
                  <w:rPr>
                    <w:rStyle w:val="Hyperlink"/>
                    <w:color w:val="3A3836" w:themeColor="background2" w:themeShade="40"/>
                  </w:rPr>
                  <w:t>Livros</w:t>
                </w:r>
              </w:hyperlink>
            </w:p>
            <w:p w:rsidR="00DA19B6" w:rsidRDefault="00DE3EA9">
              <w:r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1" w:name="_Toc533767843"/>
      <w:r>
        <w:lastRenderedPageBreak/>
        <w:t>Resumo</w:t>
      </w:r>
      <w:bookmarkEnd w:id="1"/>
      <w:r>
        <w:t xml:space="preserve"> </w:t>
      </w:r>
    </w:p>
    <w:p w:rsidR="00DA19B6" w:rsidRDefault="00DA19B6"/>
    <w:p w:rsidR="00DA19B6" w:rsidRDefault="0001427C">
      <w:pPr>
        <w:pStyle w:val="cabealho2"/>
      </w:pPr>
      <w:bookmarkStart w:id="2" w:name="_Toc533767844"/>
      <w:r>
        <w:t>Objetivos</w:t>
      </w:r>
      <w:bookmarkEnd w:id="2"/>
    </w:p>
    <w:p w:rsidR="004A0592" w:rsidRDefault="004A0592"/>
    <w:p w:rsidR="00DA19B6" w:rsidRDefault="0001427C">
      <w:pPr>
        <w:pStyle w:val="cabealho1"/>
      </w:pPr>
      <w:bookmarkStart w:id="3" w:name="_Toc533767845"/>
      <w:r>
        <w:t xml:space="preserve">Descrição do </w:t>
      </w:r>
      <w:r w:rsidR="00952E23">
        <w:t>projeto</w:t>
      </w:r>
      <w:bookmarkEnd w:id="3"/>
    </w:p>
    <w:p w:rsidR="00DA19B6" w:rsidRDefault="00776AA8">
      <w:r>
        <w:t xml:space="preserve">Criar um site e um aplicativo para uma empresa chamada </w:t>
      </w:r>
      <w:proofErr w:type="spellStart"/>
      <w:r>
        <w:t>OpFlix</w:t>
      </w:r>
      <w:proofErr w:type="spellEnd"/>
      <w:r>
        <w:t xml:space="preserve"> que gerencia lançamentos de filmes e séries em diversas plataformas.</w:t>
      </w:r>
    </w:p>
    <w:p w:rsidR="00DA19B6" w:rsidRDefault="0001427C">
      <w:pPr>
        <w:pStyle w:val="cabealho2"/>
      </w:pPr>
      <w:bookmarkStart w:id="4" w:name="_Toc533767846"/>
      <w:r>
        <w:t xml:space="preserve">Resumo </w:t>
      </w:r>
      <w:r w:rsidR="00952E23">
        <w:t>do projeto</w:t>
      </w:r>
      <w:bookmarkEnd w:id="4"/>
    </w:p>
    <w:p w:rsidR="00776AA8" w:rsidRDefault="00776AA8" w:rsidP="00776AA8">
      <w:pPr>
        <w:jc w:val="both"/>
      </w:pPr>
      <w:r>
        <w:t xml:space="preserve">Uma nova companhia no ramo cinematográfico chamada </w:t>
      </w:r>
      <w:proofErr w:type="spellStart"/>
      <w:r>
        <w:t>OpFlix</w:t>
      </w:r>
      <w:proofErr w:type="spellEnd"/>
      <w:r>
        <w:t>, empresa de pequeno porte que atua no ramo de filmes e séries, foi criada por Tadeu em 2019 na região da Paulista em São Paulo.  Sua empresa, por ser nova, realiza a divulgação apenas pelas redes sociais, porém deseja realizar a divulgação por sua página na internet e através de um aplicativo mobile. Tadeu lhe contratou para desenvolver um sistema web/mobile integrado onde seja possível realizar a gestão de todos os lançamentos de maneira integrada e otimizada.</w:t>
      </w:r>
    </w:p>
    <w:p w:rsidR="007C3968" w:rsidRPr="007C3968" w:rsidRDefault="007C3968" w:rsidP="00776AA8">
      <w:pPr>
        <w:jc w:val="both"/>
        <w:rPr>
          <w:b/>
          <w:color w:val="404040" w:themeColor="text1" w:themeTint="BF"/>
          <w:sz w:val="26"/>
          <w:szCs w:val="26"/>
        </w:rPr>
      </w:pPr>
      <w:r w:rsidRPr="007C3968">
        <w:rPr>
          <w:b/>
          <w:color w:val="404040" w:themeColor="text1" w:themeTint="BF"/>
          <w:sz w:val="26"/>
          <w:szCs w:val="26"/>
        </w:rPr>
        <w:t>Acessando o Banco de Dados</w:t>
      </w:r>
    </w:p>
    <w:p w:rsidR="007C3968" w:rsidRDefault="007C3968" w:rsidP="00776AA8">
      <w:pPr>
        <w:jc w:val="both"/>
      </w:pPr>
      <w:r>
        <w:t xml:space="preserve">Acesse o link do </w:t>
      </w:r>
      <w:proofErr w:type="spellStart"/>
      <w:r>
        <w:t>Github</w:t>
      </w:r>
      <w:proofErr w:type="spellEnd"/>
      <w:r>
        <w:t xml:space="preserve"> abaixo, entre na pasta BD, e lá estará os 3 arquivos do Banco de Dados (DDL, DML, DQL)</w:t>
      </w:r>
    </w:p>
    <w:p w:rsidR="007C3968" w:rsidRDefault="007F2608" w:rsidP="00776AA8">
      <w:pPr>
        <w:jc w:val="both"/>
      </w:pPr>
      <w:hyperlink r:id="rId11" w:history="1">
        <w:r w:rsidR="007C3968">
          <w:rPr>
            <w:rStyle w:val="Hyperlink"/>
          </w:rPr>
          <w:t>https://github.com/S0L4/2s2019-sprint-1-bd-OpFlix</w:t>
        </w:r>
      </w:hyperlink>
    </w:p>
    <w:p w:rsidR="00776AA8" w:rsidRDefault="00776AA8" w:rsidP="00776AA8">
      <w:pPr>
        <w:jc w:val="both"/>
      </w:pPr>
    </w:p>
    <w:p w:rsidR="008A7F37" w:rsidRDefault="008A7F37">
      <w:r>
        <w:br w:type="page"/>
      </w:r>
    </w:p>
    <w:p w:rsidR="00DA19B6" w:rsidRDefault="00C92BD1">
      <w:pPr>
        <w:pStyle w:val="cabealho1"/>
      </w:pPr>
      <w:bookmarkStart w:id="5" w:name="_Toc533767847"/>
      <w:r>
        <w:lastRenderedPageBreak/>
        <w:t>Modelagem de Software</w:t>
      </w:r>
      <w:bookmarkEnd w:id="5"/>
    </w:p>
    <w:p w:rsidR="00776AA8" w:rsidRPr="00776AA8" w:rsidRDefault="00776AA8">
      <w:pPr>
        <w:pStyle w:val="cabealho2"/>
        <w:rPr>
          <w:rFonts w:cs="Helvetica"/>
          <w:color w:val="595959" w:themeColor="text1" w:themeTint="A6"/>
          <w:sz w:val="20"/>
          <w:szCs w:val="20"/>
          <w:shd w:val="clear" w:color="auto" w:fill="FFFFFF"/>
        </w:rPr>
      </w:pPr>
      <w:bookmarkStart w:id="6" w:name="_Toc533767848"/>
      <w:r w:rsidRPr="00776AA8">
        <w:rPr>
          <w:rFonts w:cs="Helvetica"/>
          <w:color w:val="595959" w:themeColor="text1" w:themeTint="A6"/>
          <w:sz w:val="20"/>
          <w:szCs w:val="20"/>
          <w:shd w:val="clear" w:color="auto" w:fill="FFFFFF"/>
        </w:rPr>
        <w:t>A </w:t>
      </w:r>
      <w:r w:rsidRPr="00776AA8">
        <w:rPr>
          <w:rStyle w:val="Forte"/>
          <w:rFonts w:cs="Helvetica"/>
          <w:color w:val="595959" w:themeColor="text1" w:themeTint="A6"/>
          <w:sz w:val="20"/>
          <w:szCs w:val="20"/>
          <w:shd w:val="clear" w:color="auto" w:fill="FFFFFF"/>
        </w:rPr>
        <w:t>Modelagem de Dados</w:t>
      </w:r>
      <w:r w:rsidRPr="00776AA8">
        <w:rPr>
          <w:rFonts w:cs="Helvetica"/>
          <w:color w:val="595959" w:themeColor="text1" w:themeTint="A6"/>
          <w:sz w:val="20"/>
          <w:szCs w:val="20"/>
          <w:shd w:val="clear" w:color="auto" w:fill="FFFFFF"/>
        </w:rPr>
        <w:t> é a criação de um modelo físico que explique a lógica por traz do sistema, com ele você é capaz de explicar as características de funcionamento e comportamento de um software. A </w:t>
      </w:r>
      <w:r w:rsidRPr="00776AA8">
        <w:rPr>
          <w:rStyle w:val="Forte"/>
          <w:rFonts w:cs="Helvetica"/>
          <w:color w:val="595959" w:themeColor="text1" w:themeTint="A6"/>
          <w:sz w:val="20"/>
          <w:szCs w:val="20"/>
          <w:shd w:val="clear" w:color="auto" w:fill="FFFFFF"/>
        </w:rPr>
        <w:t>modelagem de dados </w:t>
      </w:r>
      <w:r w:rsidRPr="00776AA8">
        <w:rPr>
          <w:rFonts w:cs="Helvetica"/>
          <w:color w:val="595959" w:themeColor="text1" w:themeTint="A6"/>
          <w:sz w:val="20"/>
          <w:szCs w:val="20"/>
          <w:shd w:val="clear" w:color="auto" w:fill="FFFFFF"/>
        </w:rPr>
        <w:t>é a base de criação do </w:t>
      </w:r>
      <w:hyperlink r:id="rId12" w:history="1">
        <w:r w:rsidRPr="00776AA8">
          <w:rPr>
            <w:rStyle w:val="Hyperlink"/>
            <w:rFonts w:cs="Helvetica"/>
            <w:color w:val="595959" w:themeColor="text1" w:themeTint="A6"/>
            <w:sz w:val="20"/>
            <w:szCs w:val="20"/>
            <w:u w:val="none"/>
            <w:shd w:val="clear" w:color="auto" w:fill="FFFFFF"/>
          </w:rPr>
          <w:t>Banco de dados</w:t>
        </w:r>
      </w:hyperlink>
      <w:r w:rsidRPr="00776AA8">
        <w:rPr>
          <w:rFonts w:cs="Helvetica"/>
          <w:color w:val="595959" w:themeColor="text1" w:themeTint="A6"/>
          <w:sz w:val="20"/>
          <w:szCs w:val="20"/>
          <w:shd w:val="clear" w:color="auto" w:fill="FFFFFF"/>
        </w:rPr>
        <w:t> e parte essencial para a qualidade do software.</w:t>
      </w:r>
    </w:p>
    <w:p w:rsidR="00DA19B6" w:rsidRDefault="00C92BD1">
      <w:pPr>
        <w:pStyle w:val="cabealho2"/>
      </w:pPr>
      <w:r>
        <w:t>Modelo Lógico</w:t>
      </w:r>
      <w:bookmarkEnd w:id="6"/>
    </w:p>
    <w:p w:rsidR="00776AA8" w:rsidRDefault="00776AA8">
      <w:r>
        <w:t>O modelo lógico irá mostrar os tipos de dados das informações que você adicionara no banco de dados</w:t>
      </w:r>
      <w:r w:rsidR="00485AA0">
        <w:t>.</w:t>
      </w:r>
      <w:r>
        <w:rPr>
          <w:noProof/>
        </w:rPr>
        <w:drawing>
          <wp:inline distT="0" distB="0" distL="0" distR="0">
            <wp:extent cx="5732145" cy="4505325"/>
            <wp:effectExtent l="0" t="0" r="190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_Diagrama_Logico_OpFlix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B6" w:rsidRDefault="00C92BD1" w:rsidP="008A7F37">
      <w:pPr>
        <w:pStyle w:val="cabealho2"/>
      </w:pPr>
      <w:bookmarkStart w:id="7" w:name="_Toc533767849"/>
      <w:r>
        <w:t>Modelo Físico</w:t>
      </w:r>
      <w:bookmarkEnd w:id="7"/>
    </w:p>
    <w:p w:rsidR="00776AA8" w:rsidRDefault="00776AA8" w:rsidP="00776AA8">
      <w:bookmarkStart w:id="8" w:name="_Toc533767850"/>
      <w:r>
        <w:t>O modelo físico é o que mais se aproxima do banco de dados em si, replicando as tabelas e suas informações</w:t>
      </w:r>
      <w:r w:rsidR="00485AA0">
        <w:t>.</w:t>
      </w:r>
    </w:p>
    <w:p w:rsidR="00776AA8" w:rsidRDefault="00485AA0" w:rsidP="00485AA0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914400" y="7677150"/>
            <wp:positionH relativeFrom="margin">
              <wp:align>center</wp:align>
            </wp:positionH>
            <wp:positionV relativeFrom="margin">
              <wp:align>bottom</wp:align>
            </wp:positionV>
            <wp:extent cx="7609339" cy="2162175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_Diagrama_Fisico_OpFlix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09339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2BD1" w:rsidRDefault="00C92BD1" w:rsidP="008A7F37">
      <w:pPr>
        <w:pStyle w:val="cabealho2"/>
      </w:pPr>
      <w:r>
        <w:lastRenderedPageBreak/>
        <w:t>Modelo Conceitual</w:t>
      </w:r>
      <w:bookmarkEnd w:id="8"/>
    </w:p>
    <w:p w:rsidR="008A7F37" w:rsidRPr="00485AA0" w:rsidRDefault="00485AA0" w:rsidP="008A7F37">
      <w:pPr>
        <w:rPr>
          <w:color w:val="595959" w:themeColor="text1" w:themeTint="A6"/>
        </w:rPr>
      </w:pPr>
      <w:r w:rsidRPr="00485AA0">
        <w:rPr>
          <w:rFonts w:cs="Arial"/>
          <w:color w:val="595959" w:themeColor="text1" w:themeTint="A6"/>
          <w:shd w:val="clear" w:color="auto" w:fill="F9F7F5"/>
        </w:rPr>
        <w:t>O </w:t>
      </w:r>
      <w:r w:rsidRPr="00485AA0">
        <w:rPr>
          <w:rStyle w:val="Forte"/>
          <w:rFonts w:cs="Arial"/>
          <w:b w:val="0"/>
          <w:color w:val="595959" w:themeColor="text1" w:themeTint="A6"/>
          <w:shd w:val="clear" w:color="auto" w:fill="F9F7F5"/>
        </w:rPr>
        <w:t>objetivo do modelo conceitual</w:t>
      </w:r>
      <w:r w:rsidRPr="00485AA0">
        <w:rPr>
          <w:rFonts w:cs="Arial"/>
          <w:color w:val="595959" w:themeColor="text1" w:themeTint="A6"/>
          <w:shd w:val="clear" w:color="auto" w:fill="F9F7F5"/>
        </w:rPr>
        <w:t> é </w:t>
      </w:r>
      <w:r w:rsidRPr="00485AA0">
        <w:rPr>
          <w:rStyle w:val="Forte"/>
          <w:rFonts w:cs="Arial"/>
          <w:b w:val="0"/>
          <w:color w:val="595959" w:themeColor="text1" w:themeTint="A6"/>
          <w:shd w:val="clear" w:color="auto" w:fill="F9F7F5"/>
        </w:rPr>
        <w:t>criar um sistema coerente de objetos</w:t>
      </w:r>
      <w:r w:rsidRPr="00485AA0">
        <w:rPr>
          <w:rStyle w:val="Forte"/>
          <w:rFonts w:cs="Arial"/>
          <w:color w:val="595959" w:themeColor="text1" w:themeTint="A6"/>
          <w:shd w:val="clear" w:color="auto" w:fill="F9F7F5"/>
        </w:rPr>
        <w:t xml:space="preserve">, </w:t>
      </w:r>
      <w:r w:rsidRPr="00485AA0">
        <w:rPr>
          <w:rStyle w:val="Forte"/>
          <w:rFonts w:cs="Arial"/>
          <w:b w:val="0"/>
          <w:color w:val="595959" w:themeColor="text1" w:themeTint="A6"/>
          <w:shd w:val="clear" w:color="auto" w:fill="F9F7F5"/>
        </w:rPr>
        <w:t>propriedades e relações</w:t>
      </w:r>
      <w:r w:rsidRPr="00485AA0">
        <w:rPr>
          <w:rStyle w:val="Forte"/>
          <w:rFonts w:cs="Arial"/>
          <w:color w:val="595959" w:themeColor="text1" w:themeTint="A6"/>
          <w:shd w:val="clear" w:color="auto" w:fill="F9F7F5"/>
        </w:rPr>
        <w:t> </w:t>
      </w:r>
      <w:r w:rsidRPr="00485AA0">
        <w:rPr>
          <w:rFonts w:cs="Arial"/>
          <w:color w:val="595959" w:themeColor="text1" w:themeTint="A6"/>
          <w:shd w:val="clear" w:color="auto" w:fill="F9F7F5"/>
        </w:rPr>
        <w:t>claramente mapeados para o domínio da tarefa do usuário. </w:t>
      </w:r>
    </w:p>
    <w:p w:rsidR="00DA19B6" w:rsidRDefault="00DA19B6"/>
    <w:p w:rsidR="00485AA0" w:rsidRPr="00485AA0" w:rsidRDefault="00485AA0">
      <w:pPr>
        <w:sectPr w:rsidR="00485AA0" w:rsidRPr="00485AA0" w:rsidSect="007C7D98">
          <w:footerReference w:type="default" r:id="rId15"/>
          <w:pgSz w:w="11907" w:h="16839" w:code="9"/>
          <w:pgMar w:top="1080" w:right="1440" w:bottom="108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>
            <wp:extent cx="5905500" cy="259778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_Diagrama_Conceitual_OpFlix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B6" w:rsidRDefault="008A7F37">
      <w:pPr>
        <w:pStyle w:val="cabealho2"/>
      </w:pPr>
      <w:bookmarkStart w:id="9" w:name="_Toc533767851"/>
      <w:r>
        <w:lastRenderedPageBreak/>
        <w:t>Cronograma</w:t>
      </w:r>
      <w:bookmarkEnd w:id="9"/>
    </w:p>
    <w:p w:rsidR="00DA19B6" w:rsidRDefault="00DA19B6"/>
    <w:tbl>
      <w:tblPr>
        <w:tblStyle w:val="Tabelafinanceira"/>
        <w:tblW w:w="5000" w:type="pct"/>
        <w:tblLook w:val="04E0" w:firstRow="1" w:lastRow="1" w:firstColumn="1" w:lastColumn="0" w:noHBand="0" w:noVBand="1"/>
        <w:tblDescription w:val="Tabela de capital inicial"/>
      </w:tblPr>
      <w:tblGrid>
        <w:gridCol w:w="1334"/>
        <w:gridCol w:w="961"/>
        <w:gridCol w:w="961"/>
        <w:gridCol w:w="961"/>
        <w:gridCol w:w="961"/>
        <w:gridCol w:w="961"/>
        <w:gridCol w:w="961"/>
        <w:gridCol w:w="961"/>
        <w:gridCol w:w="956"/>
      </w:tblGrid>
      <w:tr w:rsidR="00DA19B6" w:rsidTr="008A7F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DA19B6" w:rsidRDefault="00DA19B6"/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33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31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w:rsidR="00DA19B6" w:rsidTr="008A7F37">
        <w:trPr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BD3832" w:rsidRPr="00BD3832" w:rsidRDefault="008A7F37">
            <w:pPr>
              <w:rPr>
                <w:b/>
                <w:caps/>
              </w:rPr>
            </w:pPr>
            <w:r w:rsidRPr="008A7F37">
              <w:rPr>
                <w:b/>
                <w:caps/>
              </w:rPr>
              <w:t>Modelo Lógico</w:t>
            </w:r>
          </w:p>
        </w:tc>
        <w:tc>
          <w:tcPr>
            <w:tcW w:w="533" w:type="pct"/>
          </w:tcPr>
          <w:p w:rsidR="00DA19B6" w:rsidRDefault="00DA19B6" w:rsidP="008A7F37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A19B6" w:rsidTr="008A7F3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Pr="008A7F37" w:rsidRDefault="008A7F37">
            <w:r>
              <w:rPr>
                <w:b/>
                <w:caps/>
              </w:rPr>
              <w:t>Modelo Físico</w:t>
            </w: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A7F37" w:rsidTr="008A7F3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pct"/>
          </w:tcPr>
          <w:p w:rsidR="008A7F37" w:rsidRDefault="008A7F37" w:rsidP="008A7F37">
            <w:pPr>
              <w:rPr>
                <w:b w:val="0"/>
                <w:caps w:val="0"/>
              </w:rPr>
            </w:pPr>
            <w:r w:rsidRPr="008A7F37">
              <w:rPr>
                <w:color w:val="4C483D" w:themeColor="text2"/>
              </w:rPr>
              <w:t>Modelo</w:t>
            </w:r>
            <w:r>
              <w:rPr>
                <w:b w:val="0"/>
                <w:caps w:val="0"/>
              </w:rPr>
              <w:t xml:space="preserve"> </w:t>
            </w:r>
            <w:r w:rsidRPr="008A7F37">
              <w:rPr>
                <w:color w:val="4C483D" w:themeColor="text2"/>
              </w:rPr>
              <w:t>Conceitual</w:t>
            </w: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3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31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7F37" w:rsidRDefault="008A7F37" w:rsidP="008A7F37">
      <w:pPr>
        <w:pStyle w:val="InformaesdeContato0"/>
      </w:pPr>
    </w:p>
    <w:p w:rsidR="008A7F37" w:rsidRDefault="008A7F37">
      <w:r>
        <w:br w:type="page"/>
      </w:r>
    </w:p>
    <w:p w:rsidR="004A0592" w:rsidRDefault="00352A0F" w:rsidP="006E0CD1">
      <w:pPr>
        <w:pStyle w:val="cabealho1"/>
        <w:rPr>
          <w:lang w:eastAsia="en-US"/>
        </w:rPr>
      </w:pPr>
      <w:r>
        <w:rPr>
          <w:lang w:eastAsia="en-US"/>
        </w:rPr>
        <w:lastRenderedPageBreak/>
        <w:t>Back-</w:t>
      </w:r>
      <w:proofErr w:type="spellStart"/>
      <w:r>
        <w:rPr>
          <w:lang w:eastAsia="en-US"/>
        </w:rPr>
        <w:t>End</w:t>
      </w:r>
      <w:proofErr w:type="spellEnd"/>
    </w:p>
    <w:p w:rsidR="006E0CD1" w:rsidRDefault="006E0CD1" w:rsidP="006E0CD1">
      <w:pPr>
        <w:rPr>
          <w:lang w:eastAsia="en-US"/>
        </w:rPr>
      </w:pPr>
    </w:p>
    <w:p w:rsidR="006E0CD1" w:rsidRDefault="00352A0F" w:rsidP="006E0CD1">
      <w:pPr>
        <w:rPr>
          <w:b/>
          <w:sz w:val="26"/>
          <w:szCs w:val="26"/>
          <w:lang w:eastAsia="en-US"/>
        </w:rPr>
      </w:pPr>
      <w:r w:rsidRPr="00352A0F">
        <w:rPr>
          <w:b/>
          <w:sz w:val="26"/>
          <w:szCs w:val="26"/>
          <w:lang w:eastAsia="en-US"/>
        </w:rPr>
        <w:t>Swagger</w:t>
      </w:r>
    </w:p>
    <w:p w:rsidR="00352A0F" w:rsidRPr="001A2149" w:rsidRDefault="00352A0F" w:rsidP="006E0CD1">
      <w:pPr>
        <w:rPr>
          <w:b/>
          <w:lang w:eastAsia="en-US"/>
        </w:rPr>
      </w:pPr>
      <w:r w:rsidRPr="001A2149">
        <w:rPr>
          <w:rFonts w:cstheme="minorHAnsi"/>
        </w:rPr>
        <w:t>O Swagger é uma forma de trazer uma melhor organização para que o Cliente fique ciente do que o programador está fazendo e os passos que são tomados.</w:t>
      </w:r>
    </w:p>
    <w:p w:rsidR="00352A0F" w:rsidRPr="001A2149" w:rsidRDefault="007F2608" w:rsidP="00352A0F">
      <w:pPr>
        <w:shd w:val="clear" w:color="auto" w:fill="FFFFFF" w:themeFill="background1"/>
        <w:jc w:val="center"/>
      </w:pPr>
      <w:hyperlink r:id="rId17" w:history="1">
        <w:r w:rsidR="00352A0F" w:rsidRPr="001A2149">
          <w:rPr>
            <w:rStyle w:val="Hyperlink"/>
            <w:b/>
          </w:rPr>
          <w:t>http://localhost:5000/swagger/index.html</w:t>
        </w:r>
      </w:hyperlink>
    </w:p>
    <w:p w:rsidR="00352A0F" w:rsidRDefault="00352A0F" w:rsidP="00352A0F">
      <w:pPr>
        <w:shd w:val="clear" w:color="auto" w:fill="FFFFFF" w:themeFill="background1"/>
        <w:rPr>
          <w:b/>
          <w:sz w:val="26"/>
          <w:szCs w:val="26"/>
        </w:rPr>
      </w:pPr>
    </w:p>
    <w:p w:rsidR="00352A0F" w:rsidRDefault="00352A0F" w:rsidP="00352A0F">
      <w:pPr>
        <w:shd w:val="clear" w:color="auto" w:fill="FFFFFF" w:themeFill="background1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Deploy</w:t>
      </w:r>
      <w:proofErr w:type="spellEnd"/>
    </w:p>
    <w:p w:rsidR="00352A0F" w:rsidRPr="001A2149" w:rsidRDefault="00352A0F" w:rsidP="00352A0F">
      <w:pPr>
        <w:shd w:val="clear" w:color="auto" w:fill="FFFFFF" w:themeFill="background1"/>
        <w:rPr>
          <w:rFonts w:eastAsia="Times New Roman" w:cstheme="minorHAnsi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1A2149">
        <w:rPr>
          <w:rFonts w:eastAsia="Times New Roman" w:cstheme="minorHAnsi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Após a elaboração do projeto, criação, avaliação e testes terem sido realizados, temos a questão da publicação e liberação dos projetos para o cliente, onde precisamos ter maneiras simples de implantação do lado do usuário para que o mesmo possa fazer uso da aplicação, seja ela web, mobile ou desktop.</w:t>
      </w:r>
    </w:p>
    <w:p w:rsidR="00352A0F" w:rsidRDefault="005E1956" w:rsidP="005E1956">
      <w:pPr>
        <w:shd w:val="clear" w:color="auto" w:fill="FFFFFF" w:themeFill="background1"/>
        <w:jc w:val="center"/>
      </w:pPr>
      <w:r>
        <w:object w:dxaOrig="1541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05pt;height:49.85pt" o:ole="">
            <v:imagedata r:id="rId18" o:title=""/>
          </v:shape>
          <o:OLEObject Type="Embed" ProgID="Package" ShapeID="_x0000_i1025" DrawAspect="Icon" ObjectID="_1636377301" r:id="rId19"/>
        </w:object>
      </w:r>
      <w:r>
        <w:object w:dxaOrig="1541" w:dyaOrig="997">
          <v:shape id="_x0000_i1026" type="#_x0000_t75" style="width:77.05pt;height:49.85pt" o:ole="">
            <v:imagedata r:id="rId20" o:title=""/>
          </v:shape>
          <o:OLEObject Type="Embed" ProgID="Package" ShapeID="_x0000_i1026" DrawAspect="Icon" ObjectID="_1636377302" r:id="rId21"/>
        </w:object>
      </w:r>
      <w:r>
        <w:object w:dxaOrig="1541" w:dyaOrig="997">
          <v:shape id="_x0000_i1027" type="#_x0000_t75" style="width:77.05pt;height:49.85pt" o:ole="">
            <v:imagedata r:id="rId22" o:title=""/>
          </v:shape>
          <o:OLEObject Type="Embed" ProgID="Package" ShapeID="_x0000_i1027" DrawAspect="Icon" ObjectID="_1636377303" r:id="rId23"/>
        </w:object>
      </w:r>
      <w:r>
        <w:object w:dxaOrig="1541" w:dyaOrig="997">
          <v:shape id="_x0000_i1028" type="#_x0000_t75" style="width:77.05pt;height:49.85pt" o:ole="">
            <v:imagedata r:id="rId24" o:title=""/>
          </v:shape>
          <o:OLEObject Type="Embed" ProgID="Package" ShapeID="_x0000_i1028" DrawAspect="Icon" ObjectID="_1636377304" r:id="rId25"/>
        </w:object>
      </w:r>
      <w:r>
        <w:object w:dxaOrig="1541" w:dyaOrig="997">
          <v:shape id="_x0000_i1029" type="#_x0000_t75" style="width:77.05pt;height:49.85pt" o:ole="">
            <v:imagedata r:id="rId26" o:title=""/>
          </v:shape>
          <o:OLEObject Type="Embed" ProgID="Package" ShapeID="_x0000_i1029" DrawAspect="Icon" ObjectID="_1636377305" r:id="rId27"/>
        </w:object>
      </w:r>
    </w:p>
    <w:p w:rsidR="001A2149" w:rsidRDefault="001A2149" w:rsidP="005E1956">
      <w:pPr>
        <w:shd w:val="clear" w:color="auto" w:fill="FFFFFF" w:themeFill="background1"/>
        <w:jc w:val="center"/>
        <w:rPr>
          <w:b/>
          <w:sz w:val="22"/>
          <w:szCs w:val="22"/>
        </w:rPr>
      </w:pPr>
    </w:p>
    <w:p w:rsidR="00352A0F" w:rsidRDefault="00352A0F" w:rsidP="00352A0F">
      <w:pPr>
        <w:shd w:val="clear" w:color="auto" w:fill="FFFFFF" w:themeFill="background1"/>
        <w:rPr>
          <w:b/>
          <w:sz w:val="26"/>
          <w:szCs w:val="26"/>
        </w:rPr>
      </w:pPr>
      <w:r w:rsidRPr="00352A0F">
        <w:rPr>
          <w:b/>
          <w:sz w:val="26"/>
          <w:szCs w:val="26"/>
        </w:rPr>
        <w:t xml:space="preserve">Pacotes </w:t>
      </w:r>
      <w:proofErr w:type="spellStart"/>
      <w:r w:rsidRPr="00352A0F">
        <w:rPr>
          <w:b/>
          <w:sz w:val="26"/>
          <w:szCs w:val="26"/>
        </w:rPr>
        <w:t>Nugget</w:t>
      </w:r>
      <w:proofErr w:type="spellEnd"/>
    </w:p>
    <w:p w:rsidR="00352A0F" w:rsidRPr="001A2149" w:rsidRDefault="00352A0F" w:rsidP="00352A0F">
      <w:pPr>
        <w:shd w:val="clear" w:color="auto" w:fill="FFFFFF" w:themeFill="background1"/>
        <w:rPr>
          <w:color w:val="3A3836" w:themeColor="background2" w:themeShade="40"/>
          <w:shd w:val="clear" w:color="auto" w:fill="FFFFFF"/>
        </w:rPr>
      </w:pPr>
      <w:r w:rsidRPr="001A2149">
        <w:rPr>
          <w:b/>
          <w:color w:val="3A3836" w:themeColor="background2" w:themeShade="40"/>
        </w:rPr>
        <w:t>Swagger</w:t>
      </w:r>
      <w:r w:rsidRPr="001A2149">
        <w:rPr>
          <w:color w:val="3A3836" w:themeColor="background2" w:themeShade="40"/>
        </w:rPr>
        <w:t xml:space="preserve"> - </w:t>
      </w:r>
      <w:proofErr w:type="spellStart"/>
      <w:r w:rsidRPr="001A2149">
        <w:rPr>
          <w:color w:val="3A3836" w:themeColor="background2" w:themeShade="40"/>
          <w:shd w:val="clear" w:color="auto" w:fill="FFFFFF"/>
        </w:rPr>
        <w:t>Swashbuckle.AspNetCore</w:t>
      </w:r>
      <w:proofErr w:type="spellEnd"/>
      <w:r w:rsidRPr="001A2149">
        <w:rPr>
          <w:color w:val="3A3836" w:themeColor="background2" w:themeShade="40"/>
          <w:shd w:val="clear" w:color="auto" w:fill="FFFFFF"/>
        </w:rPr>
        <w:t xml:space="preserve"> 4.0.1</w:t>
      </w:r>
    </w:p>
    <w:p w:rsidR="00352A0F" w:rsidRPr="001A2149" w:rsidRDefault="00352A0F" w:rsidP="00352A0F">
      <w:pPr>
        <w:shd w:val="clear" w:color="auto" w:fill="FFFFFF" w:themeFill="background1"/>
        <w:rPr>
          <w:color w:val="24292E"/>
          <w:shd w:val="clear" w:color="auto" w:fill="FFFFFF"/>
        </w:rPr>
      </w:pPr>
      <w:proofErr w:type="spellStart"/>
      <w:r w:rsidRPr="001A2149">
        <w:rPr>
          <w:b/>
          <w:color w:val="24292E"/>
          <w:shd w:val="clear" w:color="auto" w:fill="FFFFFF"/>
        </w:rPr>
        <w:t>SqlClient</w:t>
      </w:r>
      <w:proofErr w:type="spellEnd"/>
      <w:r w:rsidRPr="001A2149">
        <w:rPr>
          <w:color w:val="24292E"/>
          <w:shd w:val="clear" w:color="auto" w:fill="FFFFFF"/>
        </w:rPr>
        <w:t xml:space="preserve"> </w:t>
      </w:r>
      <w:r w:rsidRPr="001A2149">
        <w:rPr>
          <w:color w:val="3A3836" w:themeColor="background2" w:themeShade="40"/>
        </w:rPr>
        <w:t xml:space="preserve">- </w:t>
      </w:r>
      <w:proofErr w:type="spellStart"/>
      <w:proofErr w:type="gramStart"/>
      <w:r w:rsidRPr="001A2149">
        <w:rPr>
          <w:color w:val="24292E"/>
          <w:shd w:val="clear" w:color="auto" w:fill="FFFFFF"/>
        </w:rPr>
        <w:t>System.Data.SqlClient</w:t>
      </w:r>
      <w:proofErr w:type="spellEnd"/>
      <w:proofErr w:type="gramEnd"/>
      <w:r w:rsidRPr="001A2149">
        <w:rPr>
          <w:color w:val="24292E"/>
          <w:shd w:val="clear" w:color="auto" w:fill="FFFFFF"/>
        </w:rPr>
        <w:t xml:space="preserve"> 4.6.1</w:t>
      </w:r>
    </w:p>
    <w:p w:rsidR="005E1956" w:rsidRPr="001A2149" w:rsidRDefault="00352A0F" w:rsidP="005E1956">
      <w:pPr>
        <w:shd w:val="clear" w:color="auto" w:fill="FFFFFF" w:themeFill="background1"/>
        <w:rPr>
          <w:color w:val="3A3836" w:themeColor="background2" w:themeShade="40"/>
          <w:shd w:val="clear" w:color="auto" w:fill="FFFFFF"/>
        </w:rPr>
      </w:pPr>
      <w:proofErr w:type="spellStart"/>
      <w:r w:rsidRPr="001A2149">
        <w:rPr>
          <w:b/>
          <w:color w:val="3A3836" w:themeColor="background2" w:themeShade="40"/>
          <w:shd w:val="clear" w:color="auto" w:fill="FFFFFF"/>
        </w:rPr>
        <w:t>EFCore</w:t>
      </w:r>
      <w:proofErr w:type="spellEnd"/>
      <w:r w:rsidRPr="001A2149">
        <w:rPr>
          <w:color w:val="3A3836" w:themeColor="background2" w:themeShade="40"/>
          <w:shd w:val="clear" w:color="auto" w:fill="FFFFFF"/>
        </w:rPr>
        <w:t xml:space="preserve"> - </w:t>
      </w:r>
      <w:proofErr w:type="spellStart"/>
      <w:proofErr w:type="gramStart"/>
      <w:r w:rsidR="005E1956" w:rsidRPr="001A2149">
        <w:rPr>
          <w:color w:val="3A3836" w:themeColor="background2" w:themeShade="40"/>
          <w:shd w:val="clear" w:color="auto" w:fill="FFFFFF"/>
        </w:rPr>
        <w:t>Microsoft.EntityFrameworkCore.SqlServer</w:t>
      </w:r>
      <w:proofErr w:type="spellEnd"/>
      <w:proofErr w:type="gramEnd"/>
      <w:r w:rsidR="005E1956" w:rsidRPr="001A2149">
        <w:rPr>
          <w:color w:val="3A3836" w:themeColor="background2" w:themeShade="40"/>
          <w:shd w:val="clear" w:color="auto" w:fill="FFFFFF"/>
        </w:rPr>
        <w:t xml:space="preserve"> 2.1.11</w:t>
      </w:r>
    </w:p>
    <w:p w:rsidR="005E1956" w:rsidRPr="001A2149" w:rsidRDefault="005E1956" w:rsidP="005E1956">
      <w:pPr>
        <w:shd w:val="clear" w:color="auto" w:fill="FFFFFF" w:themeFill="background1"/>
        <w:rPr>
          <w:color w:val="3A3836" w:themeColor="background2" w:themeShade="40"/>
          <w:shd w:val="clear" w:color="auto" w:fill="FFFFFF"/>
        </w:rPr>
      </w:pPr>
      <w:proofErr w:type="spellStart"/>
      <w:proofErr w:type="gramStart"/>
      <w:r w:rsidRPr="001A2149">
        <w:rPr>
          <w:color w:val="3A3836" w:themeColor="background2" w:themeShade="40"/>
          <w:shd w:val="clear" w:color="auto" w:fill="FFFFFF"/>
        </w:rPr>
        <w:t>Microsoft.EntityFrameworkCore.SqlServer.Design</w:t>
      </w:r>
      <w:proofErr w:type="spellEnd"/>
      <w:proofErr w:type="gramEnd"/>
      <w:r w:rsidRPr="001A2149">
        <w:rPr>
          <w:color w:val="3A3836" w:themeColor="background2" w:themeShade="40"/>
          <w:shd w:val="clear" w:color="auto" w:fill="FFFFFF"/>
        </w:rPr>
        <w:t xml:space="preserve"> 1.1.6</w:t>
      </w:r>
    </w:p>
    <w:p w:rsidR="00352A0F" w:rsidRPr="001A2149" w:rsidRDefault="005E1956" w:rsidP="005E1956">
      <w:pPr>
        <w:shd w:val="clear" w:color="auto" w:fill="FFFFFF" w:themeFill="background1"/>
        <w:rPr>
          <w:color w:val="3A3836" w:themeColor="background2" w:themeShade="40"/>
          <w:shd w:val="clear" w:color="auto" w:fill="FFFFFF"/>
        </w:rPr>
      </w:pPr>
      <w:proofErr w:type="spellStart"/>
      <w:proofErr w:type="gramStart"/>
      <w:r w:rsidRPr="001A2149">
        <w:rPr>
          <w:color w:val="3A3836" w:themeColor="background2" w:themeShade="40"/>
          <w:shd w:val="clear" w:color="auto" w:fill="FFFFFF"/>
        </w:rPr>
        <w:t>Microsoft.EntityFrameworkCore.Tools</w:t>
      </w:r>
      <w:proofErr w:type="spellEnd"/>
      <w:proofErr w:type="gramEnd"/>
      <w:r w:rsidRPr="001A2149">
        <w:rPr>
          <w:color w:val="3A3836" w:themeColor="background2" w:themeShade="40"/>
          <w:shd w:val="clear" w:color="auto" w:fill="FFFFFF"/>
        </w:rPr>
        <w:t xml:space="preserve"> 2.1.11</w:t>
      </w:r>
    </w:p>
    <w:p w:rsidR="005E1956" w:rsidRPr="001A2149" w:rsidRDefault="005E1956" w:rsidP="005E1956">
      <w:pPr>
        <w:shd w:val="clear" w:color="auto" w:fill="FFFFFF" w:themeFill="background1"/>
        <w:rPr>
          <w:color w:val="3A3836" w:themeColor="background2" w:themeShade="40"/>
          <w:shd w:val="clear" w:color="auto" w:fill="FFFFFF"/>
        </w:rPr>
      </w:pPr>
      <w:r w:rsidRPr="001A2149">
        <w:rPr>
          <w:b/>
          <w:color w:val="3A3836" w:themeColor="background2" w:themeShade="40"/>
          <w:shd w:val="clear" w:color="auto" w:fill="FFFFFF"/>
        </w:rPr>
        <w:t>JWT</w:t>
      </w:r>
      <w:r w:rsidRPr="001A2149">
        <w:rPr>
          <w:color w:val="3A3836" w:themeColor="background2" w:themeShade="40"/>
          <w:shd w:val="clear" w:color="auto" w:fill="FFFFFF"/>
        </w:rPr>
        <w:t xml:space="preserve"> - </w:t>
      </w:r>
      <w:proofErr w:type="spellStart"/>
      <w:proofErr w:type="gramStart"/>
      <w:r w:rsidRPr="001A2149">
        <w:rPr>
          <w:color w:val="3A3836" w:themeColor="background2" w:themeShade="40"/>
          <w:shd w:val="clear" w:color="auto" w:fill="FFFFFF"/>
        </w:rPr>
        <w:t>Microsoft.AspNetCore.Authentication.JwtBearer</w:t>
      </w:r>
      <w:proofErr w:type="spellEnd"/>
      <w:proofErr w:type="gramEnd"/>
      <w:r w:rsidRPr="001A2149">
        <w:rPr>
          <w:color w:val="3A3836" w:themeColor="background2" w:themeShade="40"/>
          <w:shd w:val="clear" w:color="auto" w:fill="FFFFFF"/>
        </w:rPr>
        <w:t xml:space="preserve"> 2.1.1</w:t>
      </w:r>
    </w:p>
    <w:p w:rsidR="005E1956" w:rsidRPr="001A2149" w:rsidRDefault="005E1956" w:rsidP="005E1956">
      <w:pPr>
        <w:shd w:val="clear" w:color="auto" w:fill="FFFFFF" w:themeFill="background1"/>
        <w:rPr>
          <w:color w:val="3A3836" w:themeColor="background2" w:themeShade="40"/>
          <w:shd w:val="clear" w:color="auto" w:fill="FFFFFF"/>
        </w:rPr>
      </w:pPr>
      <w:proofErr w:type="spellStart"/>
      <w:proofErr w:type="gramStart"/>
      <w:r w:rsidRPr="001A2149">
        <w:rPr>
          <w:color w:val="3A3836" w:themeColor="background2" w:themeShade="40"/>
          <w:shd w:val="clear" w:color="auto" w:fill="FFFFFF"/>
        </w:rPr>
        <w:t>System.IdentityModel.Tokens.Jwt</w:t>
      </w:r>
      <w:proofErr w:type="spellEnd"/>
      <w:proofErr w:type="gramEnd"/>
      <w:r w:rsidRPr="001A2149">
        <w:rPr>
          <w:color w:val="3A3836" w:themeColor="background2" w:themeShade="40"/>
          <w:shd w:val="clear" w:color="auto" w:fill="FFFFFF"/>
        </w:rPr>
        <w:t xml:space="preserve"> 5.5.0</w:t>
      </w:r>
    </w:p>
    <w:p w:rsidR="00352A0F" w:rsidRPr="00352A0F" w:rsidRDefault="00352A0F" w:rsidP="00352A0F">
      <w:pPr>
        <w:shd w:val="clear" w:color="auto" w:fill="FFFFFF" w:themeFill="background1"/>
        <w:rPr>
          <w:b/>
          <w:sz w:val="26"/>
          <w:szCs w:val="26"/>
        </w:rPr>
      </w:pPr>
    </w:p>
    <w:p w:rsidR="00352A0F" w:rsidRPr="00352A0F" w:rsidRDefault="00352A0F" w:rsidP="00352A0F">
      <w:pPr>
        <w:shd w:val="clear" w:color="auto" w:fill="FFFFFF" w:themeFill="background1"/>
        <w:rPr>
          <w:rFonts w:cstheme="minorHAnsi"/>
          <w:b/>
          <w:sz w:val="26"/>
          <w:szCs w:val="26"/>
          <w:shd w:val="clear" w:color="auto" w:fill="FFFFFF"/>
        </w:rPr>
      </w:pPr>
    </w:p>
    <w:p w:rsidR="006E0CD1" w:rsidRDefault="006E0CD1" w:rsidP="006E0CD1">
      <w:pPr>
        <w:rPr>
          <w:lang w:eastAsia="en-US"/>
        </w:rPr>
      </w:pPr>
    </w:p>
    <w:p w:rsidR="005E1956" w:rsidRPr="00C65922" w:rsidRDefault="005E1956" w:rsidP="006E0CD1">
      <w:pPr>
        <w:rPr>
          <w:sz w:val="26"/>
          <w:szCs w:val="26"/>
          <w:lang w:eastAsia="en-US"/>
        </w:rPr>
      </w:pPr>
      <w:r w:rsidRPr="00C65922">
        <w:rPr>
          <w:sz w:val="26"/>
          <w:szCs w:val="26"/>
          <w:lang w:eastAsia="en-US"/>
        </w:rPr>
        <w:lastRenderedPageBreak/>
        <w:t>Ferramentas Usadas</w:t>
      </w:r>
    </w:p>
    <w:p w:rsidR="005E1956" w:rsidRPr="00C65922" w:rsidRDefault="005E1956" w:rsidP="006E0CD1">
      <w:pPr>
        <w:rPr>
          <w:lang w:eastAsia="en-US"/>
        </w:rPr>
      </w:pPr>
      <w:r w:rsidRPr="00C65922">
        <w:rPr>
          <w:lang w:eastAsia="en-US"/>
        </w:rPr>
        <w:t xml:space="preserve">1 </w:t>
      </w:r>
      <w:r w:rsidR="001A2149" w:rsidRPr="00C65922">
        <w:rPr>
          <w:lang w:eastAsia="en-US"/>
        </w:rPr>
        <w:t>-</w:t>
      </w:r>
      <w:r w:rsidRPr="00C65922">
        <w:rPr>
          <w:lang w:eastAsia="en-US"/>
        </w:rPr>
        <w:t xml:space="preserve"> Visual Studio 2017</w:t>
      </w:r>
    </w:p>
    <w:p w:rsidR="005E1956" w:rsidRPr="00C65922" w:rsidRDefault="005E1956" w:rsidP="001A2149">
      <w:pPr>
        <w:rPr>
          <w:lang w:eastAsia="en-US"/>
        </w:rPr>
      </w:pPr>
      <w:r w:rsidRPr="00C65922">
        <w:rPr>
          <w:lang w:eastAsia="en-US"/>
        </w:rPr>
        <w:t xml:space="preserve">2 </w:t>
      </w:r>
      <w:r w:rsidR="001A2149" w:rsidRPr="00C65922">
        <w:rPr>
          <w:lang w:eastAsia="en-US"/>
        </w:rPr>
        <w:t>-</w:t>
      </w:r>
      <w:r w:rsidRPr="00C65922">
        <w:rPr>
          <w:lang w:eastAsia="en-US"/>
        </w:rPr>
        <w:t xml:space="preserve"> </w:t>
      </w:r>
      <w:proofErr w:type="spellStart"/>
      <w:r w:rsidRPr="00C65922">
        <w:rPr>
          <w:lang w:eastAsia="en-US"/>
        </w:rPr>
        <w:t>Postman</w:t>
      </w:r>
      <w:proofErr w:type="spellEnd"/>
    </w:p>
    <w:p w:rsidR="005E1956" w:rsidRPr="00C65922" w:rsidRDefault="005E1956" w:rsidP="006E0CD1">
      <w:pPr>
        <w:rPr>
          <w:lang w:eastAsia="en-US"/>
        </w:rPr>
      </w:pPr>
      <w:r w:rsidRPr="00C65922">
        <w:rPr>
          <w:lang w:eastAsia="en-US"/>
        </w:rPr>
        <w:t xml:space="preserve">3 </w:t>
      </w:r>
      <w:r w:rsidR="001A2149" w:rsidRPr="00C65922">
        <w:rPr>
          <w:lang w:eastAsia="en-US"/>
        </w:rPr>
        <w:t>-</w:t>
      </w:r>
      <w:r w:rsidRPr="00C65922">
        <w:rPr>
          <w:lang w:eastAsia="en-US"/>
        </w:rPr>
        <w:t xml:space="preserve"> Swagger </w:t>
      </w:r>
    </w:p>
    <w:p w:rsidR="001A2149" w:rsidRPr="00C65922" w:rsidRDefault="005E1956" w:rsidP="006E0CD1">
      <w:pPr>
        <w:rPr>
          <w:lang w:eastAsia="en-US"/>
        </w:rPr>
      </w:pPr>
      <w:r w:rsidRPr="00C65922">
        <w:rPr>
          <w:lang w:eastAsia="en-US"/>
        </w:rPr>
        <w:t xml:space="preserve">4 </w:t>
      </w:r>
      <w:r w:rsidR="001A2149" w:rsidRPr="00C65922">
        <w:rPr>
          <w:lang w:eastAsia="en-US"/>
        </w:rPr>
        <w:t>-</w:t>
      </w:r>
      <w:r w:rsidRPr="00C65922">
        <w:rPr>
          <w:lang w:eastAsia="en-US"/>
        </w:rPr>
        <w:t xml:space="preserve"> </w:t>
      </w:r>
      <w:proofErr w:type="spellStart"/>
      <w:r w:rsidRPr="00C65922">
        <w:rPr>
          <w:lang w:eastAsia="en-US"/>
        </w:rPr>
        <w:t>Sql</w:t>
      </w:r>
      <w:r w:rsidR="001A2149" w:rsidRPr="00C65922">
        <w:rPr>
          <w:lang w:eastAsia="en-US"/>
        </w:rPr>
        <w:t>Server</w:t>
      </w:r>
      <w:proofErr w:type="spellEnd"/>
    </w:p>
    <w:p w:rsidR="001A2149" w:rsidRPr="00C65922" w:rsidRDefault="001A2149" w:rsidP="006E0CD1">
      <w:pPr>
        <w:rPr>
          <w:lang w:eastAsia="en-US"/>
        </w:rPr>
      </w:pPr>
      <w:r w:rsidRPr="00C65922">
        <w:rPr>
          <w:lang w:eastAsia="en-US"/>
        </w:rPr>
        <w:t xml:space="preserve">5 - </w:t>
      </w:r>
      <w:proofErr w:type="spellStart"/>
      <w:r w:rsidRPr="00C65922">
        <w:rPr>
          <w:lang w:eastAsia="en-US"/>
        </w:rPr>
        <w:t>Trello</w:t>
      </w:r>
      <w:proofErr w:type="spellEnd"/>
    </w:p>
    <w:p w:rsidR="001A2149" w:rsidRPr="00C65922" w:rsidRDefault="001A2149" w:rsidP="006E0CD1">
      <w:pPr>
        <w:rPr>
          <w:lang w:eastAsia="en-US"/>
        </w:rPr>
      </w:pPr>
      <w:r w:rsidRPr="00C65922">
        <w:rPr>
          <w:lang w:eastAsia="en-US"/>
        </w:rPr>
        <w:t>6 - GitHub</w:t>
      </w:r>
    </w:p>
    <w:p w:rsidR="001A2149" w:rsidRDefault="001A2149" w:rsidP="006E0CD1">
      <w:pPr>
        <w:rPr>
          <w:sz w:val="22"/>
          <w:szCs w:val="22"/>
          <w:lang w:eastAsia="en-US"/>
        </w:rPr>
      </w:pPr>
    </w:p>
    <w:p w:rsidR="001A2149" w:rsidRPr="001A2149" w:rsidRDefault="00A60B2A" w:rsidP="006E0CD1">
      <w:pPr>
        <w:rPr>
          <w:b/>
          <w:sz w:val="26"/>
          <w:szCs w:val="26"/>
          <w:lang w:eastAsia="en-US"/>
        </w:rPr>
      </w:pPr>
      <w:r>
        <w:rPr>
          <w:noProof/>
          <w:sz w:val="22"/>
          <w:szCs w:val="22"/>
          <w:lang w:eastAsia="en-US"/>
        </w:rPr>
        <w:drawing>
          <wp:anchor distT="0" distB="0" distL="114300" distR="114300" simplePos="0" relativeHeight="251662336" behindDoc="1" locked="0" layoutInCell="1" allowOverlap="1" wp14:anchorId="15687AD6">
            <wp:simplePos x="0" y="0"/>
            <wp:positionH relativeFrom="margin">
              <wp:align>left</wp:align>
            </wp:positionH>
            <wp:positionV relativeFrom="paragraph">
              <wp:posOffset>490837</wp:posOffset>
            </wp:positionV>
            <wp:extent cx="5803900" cy="2661285"/>
            <wp:effectExtent l="0" t="0" r="6350" b="5715"/>
            <wp:wrapTight wrapText="bothSides">
              <wp:wrapPolygon edited="0">
                <wp:start x="0" y="0"/>
                <wp:lineTo x="0" y="21492"/>
                <wp:lineTo x="21553" y="21492"/>
                <wp:lineTo x="21553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74" cy="2666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A2149" w:rsidRPr="001A2149">
        <w:rPr>
          <w:b/>
          <w:sz w:val="26"/>
          <w:szCs w:val="26"/>
          <w:lang w:eastAsia="en-US"/>
        </w:rPr>
        <w:t>Arquitetura do Projeto</w:t>
      </w:r>
    </w:p>
    <w:p w:rsidR="006E0CD1" w:rsidRDefault="006E0CD1" w:rsidP="006E0CD1">
      <w:pPr>
        <w:rPr>
          <w:sz w:val="22"/>
          <w:szCs w:val="22"/>
          <w:lang w:eastAsia="en-US"/>
        </w:rPr>
      </w:pPr>
    </w:p>
    <w:p w:rsidR="001A2149" w:rsidRDefault="001A2149" w:rsidP="006E0CD1">
      <w:pPr>
        <w:rPr>
          <w:b/>
          <w:sz w:val="26"/>
          <w:szCs w:val="26"/>
          <w:lang w:eastAsia="en-US"/>
        </w:rPr>
      </w:pPr>
    </w:p>
    <w:p w:rsidR="001A2149" w:rsidRDefault="001A2149" w:rsidP="006E0CD1">
      <w:pPr>
        <w:rPr>
          <w:b/>
          <w:sz w:val="26"/>
          <w:szCs w:val="26"/>
          <w:lang w:eastAsia="en-US"/>
        </w:rPr>
      </w:pPr>
    </w:p>
    <w:p w:rsidR="001A2149" w:rsidRDefault="001A2149" w:rsidP="006E0CD1">
      <w:pPr>
        <w:rPr>
          <w:b/>
          <w:sz w:val="26"/>
          <w:szCs w:val="26"/>
          <w:lang w:eastAsia="en-US"/>
        </w:rPr>
      </w:pPr>
    </w:p>
    <w:p w:rsidR="001A2149" w:rsidRDefault="001A2149" w:rsidP="006E0CD1">
      <w:pPr>
        <w:rPr>
          <w:b/>
          <w:sz w:val="26"/>
          <w:szCs w:val="26"/>
          <w:lang w:eastAsia="en-US"/>
        </w:rPr>
      </w:pPr>
    </w:p>
    <w:p w:rsidR="001A2149" w:rsidRDefault="001A2149" w:rsidP="006E0CD1">
      <w:pPr>
        <w:rPr>
          <w:b/>
          <w:sz w:val="26"/>
          <w:szCs w:val="26"/>
          <w:lang w:eastAsia="en-US"/>
        </w:rPr>
      </w:pPr>
    </w:p>
    <w:p w:rsidR="001A2149" w:rsidRDefault="001A2149" w:rsidP="006E0CD1">
      <w:pPr>
        <w:rPr>
          <w:b/>
          <w:sz w:val="26"/>
          <w:szCs w:val="26"/>
          <w:lang w:eastAsia="en-US"/>
        </w:rPr>
      </w:pPr>
    </w:p>
    <w:p w:rsidR="001A2149" w:rsidRDefault="001A2149" w:rsidP="006E0CD1">
      <w:pPr>
        <w:rPr>
          <w:b/>
          <w:sz w:val="26"/>
          <w:szCs w:val="26"/>
          <w:lang w:eastAsia="en-US"/>
        </w:rPr>
      </w:pPr>
    </w:p>
    <w:p w:rsidR="001A2149" w:rsidRDefault="001A2149" w:rsidP="006E0CD1">
      <w:pPr>
        <w:rPr>
          <w:b/>
          <w:sz w:val="26"/>
          <w:szCs w:val="26"/>
          <w:lang w:eastAsia="en-US"/>
        </w:rPr>
      </w:pPr>
      <w:r w:rsidRPr="001A2149">
        <w:rPr>
          <w:b/>
          <w:sz w:val="26"/>
          <w:szCs w:val="26"/>
          <w:lang w:eastAsia="en-US"/>
        </w:rPr>
        <w:t>Criando o Banco de Dados</w:t>
      </w:r>
    </w:p>
    <w:p w:rsidR="001A2149" w:rsidRDefault="001A2149" w:rsidP="001A2149">
      <w:pPr>
        <w:jc w:val="both"/>
      </w:pPr>
      <w:r>
        <w:t xml:space="preserve">Acesse o link do </w:t>
      </w:r>
      <w:proofErr w:type="spellStart"/>
      <w:r>
        <w:t>Github</w:t>
      </w:r>
      <w:proofErr w:type="spellEnd"/>
      <w:r>
        <w:t xml:space="preserve"> abaixo, baixe a pasta BD, e lá estará os 3 arquivos do Banco de Dados (DDL, DML, DQL). Depois de completar o download, </w:t>
      </w:r>
      <w:r w:rsidR="005E0EFB">
        <w:t>acesse o arquivo:</w:t>
      </w:r>
      <w:r w:rsidR="005E0EFB" w:rsidRPr="005E0EFB">
        <w:rPr>
          <w:color w:val="3A3836" w:themeColor="background2" w:themeShade="40"/>
        </w:rPr>
        <w:t xml:space="preserve"> </w:t>
      </w:r>
      <w:hyperlink r:id="rId29" w:tooltip="T_01_TiagoSola_DDL.sql" w:history="1">
        <w:r w:rsidR="005E0EFB" w:rsidRPr="005E0EFB">
          <w:rPr>
            <w:rStyle w:val="Hyperlink"/>
            <w:rFonts w:cs="Segoe UI"/>
            <w:color w:val="3A3836" w:themeColor="background2" w:themeShade="40"/>
            <w:u w:val="none"/>
            <w:shd w:val="clear" w:color="auto" w:fill="F6F8FA"/>
          </w:rPr>
          <w:t>T_01_TiagoSola_DDL.sql</w:t>
        </w:r>
      </w:hyperlink>
      <w:r w:rsidR="005E0EFB">
        <w:rPr>
          <w:color w:val="3A3836" w:themeColor="background2" w:themeShade="40"/>
        </w:rPr>
        <w:t xml:space="preserve"> e execute os comando e assim sucessivamente..</w:t>
      </w:r>
    </w:p>
    <w:p w:rsidR="001A2149" w:rsidRDefault="007F2608" w:rsidP="001A2149">
      <w:pPr>
        <w:jc w:val="center"/>
        <w:rPr>
          <w:rStyle w:val="Hyperlink"/>
        </w:rPr>
      </w:pPr>
      <w:hyperlink r:id="rId30" w:history="1">
        <w:r w:rsidR="001A2149">
          <w:rPr>
            <w:rStyle w:val="Hyperlink"/>
          </w:rPr>
          <w:t>https://github.com/S0L4/2s2019-sprint-1-bd-OpFlix</w:t>
        </w:r>
      </w:hyperlink>
    </w:p>
    <w:p w:rsidR="005E0EFB" w:rsidRDefault="005E0EFB" w:rsidP="005E0EFB">
      <w:pPr>
        <w:rPr>
          <w:rStyle w:val="Hyperlink"/>
        </w:rPr>
      </w:pPr>
    </w:p>
    <w:p w:rsidR="005E0EFB" w:rsidRDefault="005E0EFB" w:rsidP="005E0EFB">
      <w:pPr>
        <w:rPr>
          <w:rStyle w:val="Hyperlink"/>
          <w:b/>
          <w:sz w:val="26"/>
          <w:szCs w:val="26"/>
          <w:u w:val="none"/>
        </w:rPr>
      </w:pPr>
      <w:r>
        <w:rPr>
          <w:rStyle w:val="Hyperlink"/>
          <w:b/>
          <w:sz w:val="26"/>
          <w:szCs w:val="26"/>
          <w:u w:val="none"/>
        </w:rPr>
        <w:t xml:space="preserve">Importando o </w:t>
      </w:r>
      <w:proofErr w:type="spellStart"/>
      <w:r>
        <w:rPr>
          <w:rStyle w:val="Hyperlink"/>
          <w:b/>
          <w:sz w:val="26"/>
          <w:szCs w:val="26"/>
          <w:u w:val="none"/>
        </w:rPr>
        <w:t>PostMan</w:t>
      </w:r>
      <w:proofErr w:type="spellEnd"/>
    </w:p>
    <w:p w:rsidR="005E0EFB" w:rsidRPr="005E0EFB" w:rsidRDefault="005E0EFB" w:rsidP="005E0EFB">
      <w:pPr>
        <w:rPr>
          <w:rStyle w:val="Hyperlink"/>
          <w:b/>
          <w:sz w:val="26"/>
          <w:szCs w:val="26"/>
          <w:u w:val="none"/>
        </w:rPr>
      </w:pPr>
      <w:r w:rsidRPr="005E0EFB">
        <w:rPr>
          <w:color w:val="0E1835"/>
        </w:rPr>
        <w:t xml:space="preserve">O </w:t>
      </w:r>
      <w:proofErr w:type="spellStart"/>
      <w:r w:rsidRPr="005E0EFB">
        <w:rPr>
          <w:color w:val="0E1835"/>
        </w:rPr>
        <w:t>Postman</w:t>
      </w:r>
      <w:proofErr w:type="spellEnd"/>
      <w:r w:rsidRPr="005E0EFB">
        <w:rPr>
          <w:color w:val="0E1835"/>
        </w:rPr>
        <w:t xml:space="preserve"> é um aplicativo com a função de testar e desenvolver APIs em uma interface bastante simples e intuitiva. Ele nos permite simular requisições HTTP de forma rápida, armazenando-as para que possamos usá-las posteriormente.</w:t>
      </w:r>
    </w:p>
    <w:p w:rsidR="005E0EFB" w:rsidRPr="005E0EFB" w:rsidRDefault="005E0EFB" w:rsidP="005E0EFB">
      <w:pPr>
        <w:jc w:val="center"/>
        <w:rPr>
          <w:rStyle w:val="Hyperlink"/>
          <w:b/>
          <w:sz w:val="26"/>
          <w:szCs w:val="26"/>
          <w:u w:val="none"/>
        </w:rPr>
      </w:pPr>
      <w:r>
        <w:object w:dxaOrig="1541" w:dyaOrig="997">
          <v:shape id="_x0000_i1030" type="#_x0000_t75" style="width:77.05pt;height:49.85pt" o:ole="">
            <v:imagedata r:id="rId31" o:title=""/>
          </v:shape>
          <o:OLEObject Type="Embed" ProgID="Package" ShapeID="_x0000_i1030" DrawAspect="Icon" ObjectID="_1636377306" r:id="rId32"/>
        </w:object>
      </w:r>
    </w:p>
    <w:p w:rsidR="005E0EFB" w:rsidRPr="005E0EFB" w:rsidRDefault="005E0EFB" w:rsidP="005E0EFB">
      <w:pPr>
        <w:rPr>
          <w:rStyle w:val="Hyperlink"/>
          <w:b/>
          <w:sz w:val="26"/>
          <w:szCs w:val="26"/>
        </w:rPr>
      </w:pPr>
    </w:p>
    <w:p w:rsidR="001A2149" w:rsidRDefault="001A2149" w:rsidP="001A2149">
      <w:pPr>
        <w:jc w:val="center"/>
      </w:pPr>
    </w:p>
    <w:p w:rsidR="001A2149" w:rsidRPr="001A2149" w:rsidRDefault="001A2149" w:rsidP="006E0CD1">
      <w:pPr>
        <w:rPr>
          <w:b/>
          <w:sz w:val="26"/>
          <w:szCs w:val="26"/>
          <w:lang w:eastAsia="en-US"/>
        </w:rPr>
      </w:pPr>
    </w:p>
    <w:p w:rsidR="009A3F87" w:rsidRDefault="009A3F87">
      <w:pPr>
        <w:rPr>
          <w:rFonts w:eastAsiaTheme="minorHAnsi"/>
          <w:color w:val="FFFFFF" w:themeColor="background1"/>
          <w:sz w:val="22"/>
          <w:lang w:eastAsia="en-US"/>
        </w:rPr>
      </w:pPr>
      <w:r>
        <w:br w:type="page"/>
      </w:r>
    </w:p>
    <w:p w:rsidR="008A7F37" w:rsidRDefault="009A3F87" w:rsidP="009A3F87">
      <w:pPr>
        <w:pStyle w:val="cabealho1"/>
      </w:pPr>
      <w:bookmarkStart w:id="10" w:name="_Toc533767858"/>
      <w:r>
        <w:lastRenderedPageBreak/>
        <w:t>Front-</w:t>
      </w:r>
      <w:proofErr w:type="spellStart"/>
      <w:r>
        <w:t>End</w:t>
      </w:r>
      <w:bookmarkEnd w:id="10"/>
      <w:proofErr w:type="spellEnd"/>
    </w:p>
    <w:p w:rsidR="009A3F87" w:rsidRDefault="009A3F87" w:rsidP="009A3F87"/>
    <w:p w:rsidR="000A2108" w:rsidRDefault="000A2108" w:rsidP="000A2108">
      <w:pPr>
        <w:rPr>
          <w:b/>
          <w:sz w:val="26"/>
          <w:szCs w:val="26"/>
          <w:lang w:eastAsia="en-US"/>
        </w:rPr>
      </w:pPr>
      <w:r>
        <w:rPr>
          <w:b/>
          <w:sz w:val="26"/>
          <w:szCs w:val="26"/>
          <w:lang w:eastAsia="en-US"/>
        </w:rPr>
        <w:t>1.Login</w:t>
      </w:r>
    </w:p>
    <w:p w:rsidR="000A2108" w:rsidRDefault="000A2108">
      <w:r>
        <w:rPr>
          <w:noProof/>
        </w:rPr>
        <w:drawing>
          <wp:inline distT="0" distB="0" distL="0" distR="0">
            <wp:extent cx="5724525" cy="29527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108" w:rsidRDefault="000A2108">
      <w:r>
        <w:t>É basicamente a tela de login do meu site q irá possibilitar do usuário entrar como cliente, e os administradores conseguem entrar na área de administração. Também possibilita do usuário de criar uma nova conta.</w:t>
      </w:r>
    </w:p>
    <w:p w:rsidR="000A2108" w:rsidRDefault="000A2108" w:rsidP="000A2108">
      <w:pPr>
        <w:rPr>
          <w:b/>
          <w:sz w:val="26"/>
          <w:szCs w:val="26"/>
          <w:lang w:eastAsia="en-US"/>
        </w:rPr>
      </w:pPr>
      <w:r>
        <w:t xml:space="preserve"> </w:t>
      </w:r>
      <w:r>
        <w:rPr>
          <w:b/>
          <w:sz w:val="26"/>
          <w:szCs w:val="26"/>
          <w:lang w:eastAsia="en-US"/>
        </w:rPr>
        <w:t>2.Cadastrar</w:t>
      </w:r>
    </w:p>
    <w:p w:rsidR="009A3F87" w:rsidRDefault="000A2108">
      <w:r>
        <w:rPr>
          <w:noProof/>
        </w:rPr>
        <w:drawing>
          <wp:inline distT="0" distB="0" distL="0" distR="0">
            <wp:extent cx="5724525" cy="29337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108" w:rsidRDefault="000A2108">
      <w:r>
        <w:t>Possui a funcionalidade de um usuário criar uma conta no site, mas que obrigatoriamente será de um cliente normal, não de um administrador.</w:t>
      </w:r>
    </w:p>
    <w:p w:rsidR="00FD4DCF" w:rsidRDefault="00FD4DCF" w:rsidP="00FD4DCF">
      <w:pPr>
        <w:rPr>
          <w:b/>
          <w:sz w:val="26"/>
          <w:szCs w:val="26"/>
          <w:lang w:eastAsia="en-US"/>
        </w:rPr>
      </w:pPr>
      <w:bookmarkStart w:id="11" w:name="_Hlk25762670"/>
      <w:r>
        <w:rPr>
          <w:b/>
          <w:sz w:val="26"/>
          <w:szCs w:val="26"/>
          <w:lang w:eastAsia="en-US"/>
        </w:rPr>
        <w:lastRenderedPageBreak/>
        <w:t>3.Home</w:t>
      </w:r>
    </w:p>
    <w:bookmarkEnd w:id="11"/>
    <w:p w:rsidR="00FD4DCF" w:rsidRDefault="00FD4DCF" w:rsidP="00FD4DCF">
      <w:pPr>
        <w:rPr>
          <w:b/>
          <w:sz w:val="26"/>
          <w:szCs w:val="26"/>
          <w:lang w:eastAsia="en-US"/>
        </w:rPr>
      </w:pPr>
      <w:r>
        <w:rPr>
          <w:b/>
          <w:noProof/>
          <w:sz w:val="26"/>
          <w:szCs w:val="26"/>
          <w:lang w:eastAsia="en-US"/>
        </w:rPr>
        <w:drawing>
          <wp:inline distT="0" distB="0" distL="0" distR="0">
            <wp:extent cx="5724525" cy="319087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6"/>
          <w:szCs w:val="26"/>
          <w:lang w:eastAsia="en-US"/>
        </w:rPr>
        <w:drawing>
          <wp:inline distT="0" distB="0" distL="0" distR="0">
            <wp:extent cx="5724525" cy="290512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CF" w:rsidRDefault="00FD4DCF" w:rsidP="00FD4DCF">
      <w:pPr>
        <w:rPr>
          <w:lang w:eastAsia="en-US"/>
        </w:rPr>
      </w:pPr>
      <w:r>
        <w:rPr>
          <w:lang w:eastAsia="en-US"/>
        </w:rPr>
        <w:t xml:space="preserve">Caso o usuário seja um cliente, ele entrara na Home. </w:t>
      </w:r>
      <w:r w:rsidRPr="00FD4DCF">
        <w:rPr>
          <w:lang w:eastAsia="en-US"/>
        </w:rPr>
        <w:t xml:space="preserve">A </w:t>
      </w:r>
      <w:r>
        <w:rPr>
          <w:lang w:eastAsia="en-US"/>
        </w:rPr>
        <w:t>H</w:t>
      </w:r>
      <w:r w:rsidRPr="00FD4DCF">
        <w:rPr>
          <w:lang w:eastAsia="en-US"/>
        </w:rPr>
        <w:t>ome do meu site consegue listar os lançamentos e mostrar o seu pôster</w:t>
      </w:r>
      <w:r>
        <w:rPr>
          <w:lang w:eastAsia="en-US"/>
        </w:rPr>
        <w:t>, tudo de forma automática. Também possui uma área que conta uma parte da história sobre a empresa. Em sua navegação, possui a área de contato e um botão para voltar para a aba de login.</w:t>
      </w:r>
    </w:p>
    <w:p w:rsidR="00FD4DCF" w:rsidRDefault="00FD4DCF" w:rsidP="00FD4DCF">
      <w:pPr>
        <w:rPr>
          <w:b/>
          <w:sz w:val="26"/>
          <w:szCs w:val="26"/>
          <w:lang w:eastAsia="en-US"/>
        </w:rPr>
      </w:pPr>
    </w:p>
    <w:p w:rsidR="00FD4DCF" w:rsidRDefault="00FD4DCF" w:rsidP="00FD4DCF">
      <w:pPr>
        <w:rPr>
          <w:b/>
          <w:sz w:val="26"/>
          <w:szCs w:val="26"/>
          <w:lang w:eastAsia="en-US"/>
        </w:rPr>
      </w:pPr>
    </w:p>
    <w:p w:rsidR="00FD4DCF" w:rsidRDefault="00FD4DCF" w:rsidP="00FD4DCF">
      <w:pPr>
        <w:rPr>
          <w:b/>
          <w:sz w:val="26"/>
          <w:szCs w:val="26"/>
          <w:lang w:eastAsia="en-US"/>
        </w:rPr>
      </w:pPr>
    </w:p>
    <w:p w:rsidR="00FD4DCF" w:rsidRDefault="00FD4DCF" w:rsidP="00FD4DCF">
      <w:pPr>
        <w:rPr>
          <w:b/>
          <w:sz w:val="26"/>
          <w:szCs w:val="26"/>
          <w:lang w:eastAsia="en-US"/>
        </w:rPr>
      </w:pPr>
    </w:p>
    <w:p w:rsidR="00FD4DCF" w:rsidRDefault="00FD4DCF" w:rsidP="00FD4DCF">
      <w:pPr>
        <w:rPr>
          <w:b/>
          <w:sz w:val="26"/>
          <w:szCs w:val="26"/>
          <w:lang w:eastAsia="en-US"/>
        </w:rPr>
      </w:pPr>
      <w:bookmarkStart w:id="12" w:name="_Hlk25762730"/>
      <w:r>
        <w:rPr>
          <w:b/>
          <w:sz w:val="26"/>
          <w:szCs w:val="26"/>
          <w:lang w:eastAsia="en-US"/>
        </w:rPr>
        <w:lastRenderedPageBreak/>
        <w:t>4.Administrador</w:t>
      </w:r>
    </w:p>
    <w:bookmarkEnd w:id="12"/>
    <w:p w:rsidR="00FD4DCF" w:rsidRDefault="00FD4DCF" w:rsidP="00FD4DCF">
      <w:pPr>
        <w:rPr>
          <w:b/>
          <w:sz w:val="26"/>
          <w:szCs w:val="26"/>
          <w:lang w:eastAsia="en-US"/>
        </w:rPr>
      </w:pPr>
      <w:r>
        <w:rPr>
          <w:b/>
          <w:noProof/>
          <w:sz w:val="26"/>
          <w:szCs w:val="26"/>
          <w:lang w:eastAsia="en-US"/>
        </w:rPr>
        <w:drawing>
          <wp:inline distT="0" distB="0" distL="0" distR="0" wp14:anchorId="71401266" wp14:editId="420EC3BF">
            <wp:extent cx="5724525" cy="237172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CF" w:rsidRDefault="00FD4DCF" w:rsidP="00FD4DCF">
      <w:pPr>
        <w:rPr>
          <w:b/>
          <w:sz w:val="26"/>
          <w:szCs w:val="26"/>
          <w:lang w:eastAsia="en-US"/>
        </w:rPr>
      </w:pPr>
      <w:r>
        <w:rPr>
          <w:b/>
          <w:noProof/>
          <w:sz w:val="26"/>
          <w:szCs w:val="26"/>
          <w:lang w:eastAsia="en-US"/>
        </w:rPr>
        <w:drawing>
          <wp:inline distT="0" distB="0" distL="0" distR="0">
            <wp:extent cx="5724525" cy="2962275"/>
            <wp:effectExtent l="0" t="0" r="952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CF" w:rsidRPr="00FD4DCF" w:rsidRDefault="00FD4DCF" w:rsidP="00FD4DCF">
      <w:pPr>
        <w:rPr>
          <w:lang w:eastAsia="en-US"/>
        </w:rPr>
      </w:pPr>
      <w:r>
        <w:rPr>
          <w:lang w:eastAsia="en-US"/>
        </w:rPr>
        <w:t xml:space="preserve">Caso o usuário seja um administrador, ele entrara na área de Administração. A Administração </w:t>
      </w:r>
      <w:r w:rsidR="00336F84">
        <w:rPr>
          <w:lang w:eastAsia="en-US"/>
        </w:rPr>
        <w:t>mostra as listas de lançamentos cadastrados e gêneros cadastrados. Um administrador pode também cadastrar um novo lançamento inserindo o seu título, sinopse, data de lançamento e etc..</w:t>
      </w:r>
    </w:p>
    <w:p w:rsidR="00FD4DCF" w:rsidRDefault="00FD4DCF" w:rsidP="00FD4DCF">
      <w:pPr>
        <w:jc w:val="center"/>
        <w:rPr>
          <w:b/>
          <w:sz w:val="26"/>
          <w:szCs w:val="26"/>
          <w:lang w:eastAsia="en-US"/>
        </w:rPr>
      </w:pPr>
      <w:r>
        <w:rPr>
          <w:b/>
          <w:noProof/>
          <w:sz w:val="26"/>
          <w:szCs w:val="26"/>
          <w:lang w:eastAsia="en-US"/>
        </w:rPr>
        <w:lastRenderedPageBreak/>
        <w:drawing>
          <wp:inline distT="0" distB="0" distL="0" distR="0">
            <wp:extent cx="3819525" cy="614362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DCF" w:rsidRDefault="00FD4DCF" w:rsidP="00FD4DCF">
      <w:pPr>
        <w:rPr>
          <w:lang w:eastAsia="en-US"/>
        </w:rPr>
      </w:pPr>
    </w:p>
    <w:p w:rsidR="00FD4DCF" w:rsidRDefault="00FD4DCF" w:rsidP="00FD4DCF">
      <w:pPr>
        <w:rPr>
          <w:lang w:eastAsia="en-US"/>
        </w:rPr>
      </w:pPr>
    </w:p>
    <w:p w:rsidR="00FD4DCF" w:rsidRDefault="00FD4DCF" w:rsidP="00FD4DCF">
      <w:pPr>
        <w:rPr>
          <w:lang w:eastAsia="en-US"/>
        </w:rPr>
      </w:pPr>
    </w:p>
    <w:p w:rsidR="00FD4DCF" w:rsidRDefault="00FD4DCF" w:rsidP="00FD4DCF">
      <w:pPr>
        <w:rPr>
          <w:lang w:eastAsia="en-US"/>
        </w:rPr>
      </w:pPr>
    </w:p>
    <w:p w:rsidR="00FD4DCF" w:rsidRPr="00FD4DCF" w:rsidRDefault="00FD4DCF" w:rsidP="00FD4DCF">
      <w:pPr>
        <w:rPr>
          <w:lang w:eastAsia="en-US"/>
        </w:rPr>
      </w:pPr>
    </w:p>
    <w:p w:rsidR="000A2108" w:rsidRDefault="000A2108"/>
    <w:p w:rsidR="009A3F87" w:rsidRDefault="009A3F87" w:rsidP="009A3F87">
      <w:pPr>
        <w:pStyle w:val="cabealho1"/>
      </w:pPr>
      <w:bookmarkStart w:id="13" w:name="_Toc533767859"/>
      <w:r>
        <w:lastRenderedPageBreak/>
        <w:t>Mobile</w:t>
      </w:r>
      <w:bookmarkEnd w:id="13"/>
    </w:p>
    <w:p w:rsidR="000F5E68" w:rsidRPr="000F5E68" w:rsidRDefault="000F5E68" w:rsidP="000F5E68"/>
    <w:p w:rsidR="000F5E68" w:rsidRDefault="000F5E68" w:rsidP="000F5E68">
      <w:pPr>
        <w:rPr>
          <w:b/>
          <w:sz w:val="26"/>
          <w:szCs w:val="26"/>
          <w:lang w:eastAsia="en-US"/>
        </w:rPr>
      </w:pPr>
      <w:r>
        <w:rPr>
          <w:b/>
          <w:sz w:val="26"/>
          <w:szCs w:val="26"/>
          <w:lang w:eastAsia="en-US"/>
        </w:rPr>
        <w:t>1</w:t>
      </w:r>
      <w:r>
        <w:rPr>
          <w:b/>
          <w:sz w:val="26"/>
          <w:szCs w:val="26"/>
          <w:lang w:eastAsia="en-US"/>
        </w:rPr>
        <w:t>.</w:t>
      </w:r>
      <w:r>
        <w:rPr>
          <w:b/>
          <w:sz w:val="26"/>
          <w:szCs w:val="26"/>
          <w:lang w:eastAsia="en-US"/>
        </w:rPr>
        <w:t>Login</w:t>
      </w:r>
    </w:p>
    <w:p w:rsidR="00451DBB" w:rsidRDefault="00451DBB" w:rsidP="00451DBB">
      <w:pPr>
        <w:jc w:val="center"/>
        <w:rPr>
          <w:b/>
          <w:sz w:val="26"/>
          <w:szCs w:val="26"/>
          <w:lang w:eastAsia="en-US"/>
        </w:rPr>
      </w:pPr>
      <w:r>
        <w:rPr>
          <w:b/>
          <w:noProof/>
          <w:sz w:val="26"/>
          <w:szCs w:val="26"/>
          <w:lang w:eastAsia="en-US"/>
        </w:rPr>
        <w:drawing>
          <wp:inline distT="0" distB="0" distL="0" distR="0">
            <wp:extent cx="3057952" cy="5430008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BB" w:rsidRPr="00FD4DCF" w:rsidRDefault="00451DBB" w:rsidP="00451DBB">
      <w:pPr>
        <w:rPr>
          <w:lang w:eastAsia="en-US"/>
        </w:rPr>
      </w:pPr>
      <w:r>
        <w:rPr>
          <w:lang w:eastAsia="en-US"/>
        </w:rPr>
        <w:t>Essa é a tela inicial do meu aplicativo que permite que o usuário entra na interface principal ou que se cadastre.</w:t>
      </w:r>
    </w:p>
    <w:p w:rsidR="00451DBB" w:rsidRDefault="00451DBB" w:rsidP="00451DBB">
      <w:pPr>
        <w:rPr>
          <w:b/>
          <w:sz w:val="26"/>
          <w:szCs w:val="26"/>
          <w:lang w:eastAsia="en-US"/>
        </w:rPr>
      </w:pPr>
    </w:p>
    <w:p w:rsidR="000F5E68" w:rsidRDefault="000F5E68" w:rsidP="000F5E68">
      <w:pPr>
        <w:rPr>
          <w:b/>
          <w:sz w:val="26"/>
          <w:szCs w:val="26"/>
          <w:lang w:eastAsia="en-US"/>
        </w:rPr>
      </w:pPr>
    </w:p>
    <w:p w:rsidR="009A3F87" w:rsidRDefault="009A3F87" w:rsidP="009A3F87"/>
    <w:p w:rsidR="00451DBB" w:rsidRDefault="00451DBB" w:rsidP="009A3F87"/>
    <w:p w:rsidR="00451DBB" w:rsidRDefault="00451DBB" w:rsidP="009A3F87"/>
    <w:p w:rsidR="00451DBB" w:rsidRDefault="00451DBB" w:rsidP="00451DBB">
      <w:pPr>
        <w:rPr>
          <w:b/>
          <w:sz w:val="26"/>
          <w:szCs w:val="26"/>
          <w:lang w:eastAsia="en-US"/>
        </w:rPr>
      </w:pPr>
      <w:r>
        <w:rPr>
          <w:b/>
          <w:sz w:val="26"/>
          <w:szCs w:val="26"/>
          <w:lang w:eastAsia="en-US"/>
        </w:rPr>
        <w:lastRenderedPageBreak/>
        <w:t>2</w:t>
      </w:r>
      <w:r>
        <w:rPr>
          <w:b/>
          <w:sz w:val="26"/>
          <w:szCs w:val="26"/>
          <w:lang w:eastAsia="en-US"/>
        </w:rPr>
        <w:t>.</w:t>
      </w:r>
      <w:r>
        <w:rPr>
          <w:b/>
          <w:sz w:val="26"/>
          <w:szCs w:val="26"/>
          <w:lang w:eastAsia="en-US"/>
        </w:rPr>
        <w:t>Cadastro</w:t>
      </w:r>
    </w:p>
    <w:p w:rsidR="00451DBB" w:rsidRDefault="00451DBB" w:rsidP="00451DBB">
      <w:pPr>
        <w:jc w:val="center"/>
        <w:rPr>
          <w:b/>
          <w:sz w:val="26"/>
          <w:szCs w:val="26"/>
          <w:lang w:eastAsia="en-US"/>
        </w:rPr>
      </w:pPr>
      <w:r>
        <w:rPr>
          <w:b/>
          <w:noProof/>
          <w:sz w:val="26"/>
          <w:szCs w:val="26"/>
          <w:lang w:eastAsia="en-US"/>
        </w:rPr>
        <w:drawing>
          <wp:inline distT="0" distB="0" distL="0" distR="0">
            <wp:extent cx="3048425" cy="5258534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dastra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BB" w:rsidRDefault="00451DBB" w:rsidP="009A3F87">
      <w:r>
        <w:t>A tela de cadastramento do aplicativo que permite que o usuário crie uma nova conta.</w:t>
      </w:r>
    </w:p>
    <w:p w:rsidR="00451DBB" w:rsidRDefault="00451DBB" w:rsidP="00451DBB">
      <w:pPr>
        <w:rPr>
          <w:b/>
          <w:sz w:val="26"/>
          <w:szCs w:val="26"/>
          <w:lang w:eastAsia="en-US"/>
        </w:rPr>
      </w:pPr>
    </w:p>
    <w:p w:rsidR="00451DBB" w:rsidRDefault="00451DBB" w:rsidP="00451DBB">
      <w:pPr>
        <w:rPr>
          <w:b/>
          <w:sz w:val="26"/>
          <w:szCs w:val="26"/>
          <w:lang w:eastAsia="en-US"/>
        </w:rPr>
      </w:pPr>
    </w:p>
    <w:p w:rsidR="00451DBB" w:rsidRDefault="00451DBB" w:rsidP="00451DBB">
      <w:pPr>
        <w:rPr>
          <w:b/>
          <w:sz w:val="26"/>
          <w:szCs w:val="26"/>
          <w:lang w:eastAsia="en-US"/>
        </w:rPr>
      </w:pPr>
    </w:p>
    <w:p w:rsidR="00451DBB" w:rsidRDefault="00451DBB" w:rsidP="00451DBB">
      <w:pPr>
        <w:rPr>
          <w:b/>
          <w:sz w:val="26"/>
          <w:szCs w:val="26"/>
          <w:lang w:eastAsia="en-US"/>
        </w:rPr>
      </w:pPr>
    </w:p>
    <w:p w:rsidR="00451DBB" w:rsidRDefault="00451DBB" w:rsidP="00451DBB">
      <w:pPr>
        <w:rPr>
          <w:b/>
          <w:sz w:val="26"/>
          <w:szCs w:val="26"/>
          <w:lang w:eastAsia="en-US"/>
        </w:rPr>
      </w:pPr>
    </w:p>
    <w:p w:rsidR="00451DBB" w:rsidRDefault="00451DBB" w:rsidP="00451DBB">
      <w:pPr>
        <w:rPr>
          <w:b/>
          <w:sz w:val="26"/>
          <w:szCs w:val="26"/>
          <w:lang w:eastAsia="en-US"/>
        </w:rPr>
      </w:pPr>
    </w:p>
    <w:p w:rsidR="00451DBB" w:rsidRDefault="00451DBB" w:rsidP="00451DBB">
      <w:pPr>
        <w:rPr>
          <w:b/>
          <w:sz w:val="26"/>
          <w:szCs w:val="26"/>
          <w:lang w:eastAsia="en-US"/>
        </w:rPr>
      </w:pPr>
    </w:p>
    <w:p w:rsidR="00451DBB" w:rsidRDefault="00451DBB" w:rsidP="00451DBB">
      <w:pPr>
        <w:rPr>
          <w:b/>
          <w:sz w:val="26"/>
          <w:szCs w:val="26"/>
          <w:lang w:eastAsia="en-US"/>
        </w:rPr>
      </w:pPr>
      <w:r>
        <w:rPr>
          <w:b/>
          <w:sz w:val="26"/>
          <w:szCs w:val="26"/>
          <w:lang w:eastAsia="en-US"/>
        </w:rPr>
        <w:lastRenderedPageBreak/>
        <w:t>3</w:t>
      </w:r>
      <w:r>
        <w:rPr>
          <w:b/>
          <w:sz w:val="26"/>
          <w:szCs w:val="26"/>
          <w:lang w:eastAsia="en-US"/>
        </w:rPr>
        <w:t>.</w:t>
      </w:r>
      <w:r>
        <w:rPr>
          <w:b/>
          <w:sz w:val="26"/>
          <w:szCs w:val="26"/>
          <w:lang w:eastAsia="en-US"/>
        </w:rPr>
        <w:t>Home</w:t>
      </w:r>
    </w:p>
    <w:p w:rsidR="00451DBB" w:rsidRDefault="00451DBB" w:rsidP="00451DBB">
      <w:pPr>
        <w:jc w:val="center"/>
        <w:rPr>
          <w:b/>
          <w:sz w:val="26"/>
          <w:szCs w:val="26"/>
          <w:lang w:eastAsia="en-US"/>
        </w:rPr>
      </w:pPr>
      <w:r>
        <w:rPr>
          <w:b/>
          <w:noProof/>
          <w:sz w:val="26"/>
          <w:szCs w:val="26"/>
          <w:lang w:eastAsia="en-US"/>
        </w:rPr>
        <w:drawing>
          <wp:inline distT="0" distB="0" distL="0" distR="0">
            <wp:extent cx="3048425" cy="523948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ncamentos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BB" w:rsidRPr="00751513" w:rsidRDefault="00451DBB" w:rsidP="00451DBB">
      <w:pPr>
        <w:jc w:val="both"/>
        <w:rPr>
          <w:b/>
          <w:lang w:eastAsia="en-US"/>
        </w:rPr>
      </w:pPr>
      <w:r w:rsidRPr="00751513">
        <w:rPr>
          <w:b/>
          <w:lang w:eastAsia="en-US"/>
        </w:rPr>
        <w:t>Essa é a home</w:t>
      </w:r>
      <w:r w:rsidR="005A10CB" w:rsidRPr="00751513">
        <w:rPr>
          <w:b/>
          <w:lang w:eastAsia="en-US"/>
        </w:rPr>
        <w:t xml:space="preserve">, onde todos os filmes do aplicativo estão listados mostrando seu nome e o seu pôster. A Home como todas as outras abas do aplicativo possuem um ícone no menu. Também </w:t>
      </w:r>
      <w:r w:rsidR="00751513" w:rsidRPr="00751513">
        <w:rPr>
          <w:b/>
          <w:lang w:eastAsia="en-US"/>
        </w:rPr>
        <w:t>possui filtros de gênero e plataforma.</w:t>
      </w:r>
      <w:r w:rsidR="005A10CB" w:rsidRPr="00751513">
        <w:rPr>
          <w:b/>
          <w:lang w:eastAsia="en-US"/>
        </w:rPr>
        <w:tab/>
      </w:r>
    </w:p>
    <w:p w:rsidR="009A3F87" w:rsidRDefault="009A3F87">
      <w:r>
        <w:br w:type="page"/>
      </w:r>
    </w:p>
    <w:p w:rsidR="00751513" w:rsidRDefault="00751513" w:rsidP="00751513">
      <w:pPr>
        <w:rPr>
          <w:b/>
          <w:sz w:val="26"/>
          <w:szCs w:val="26"/>
          <w:lang w:eastAsia="en-US"/>
        </w:rPr>
      </w:pPr>
      <w:r>
        <w:rPr>
          <w:b/>
          <w:sz w:val="26"/>
          <w:szCs w:val="26"/>
          <w:lang w:eastAsia="en-US"/>
        </w:rPr>
        <w:lastRenderedPageBreak/>
        <w:t>4</w:t>
      </w:r>
      <w:r>
        <w:rPr>
          <w:b/>
          <w:sz w:val="26"/>
          <w:szCs w:val="26"/>
          <w:lang w:eastAsia="en-US"/>
        </w:rPr>
        <w:t>.</w:t>
      </w:r>
      <w:r>
        <w:rPr>
          <w:b/>
          <w:sz w:val="26"/>
          <w:szCs w:val="26"/>
          <w:lang w:eastAsia="en-US"/>
        </w:rPr>
        <w:t>Contato</w:t>
      </w:r>
    </w:p>
    <w:p w:rsidR="00751513" w:rsidRDefault="00751513" w:rsidP="00751513">
      <w:pPr>
        <w:jc w:val="center"/>
        <w:rPr>
          <w:b/>
          <w:sz w:val="26"/>
          <w:szCs w:val="26"/>
          <w:lang w:eastAsia="en-US"/>
        </w:rPr>
      </w:pPr>
      <w:r>
        <w:rPr>
          <w:b/>
          <w:noProof/>
          <w:sz w:val="26"/>
          <w:szCs w:val="26"/>
          <w:lang w:eastAsia="en-US"/>
        </w:rPr>
        <w:drawing>
          <wp:inline distT="0" distB="0" distL="0" distR="0">
            <wp:extent cx="3029373" cy="4210638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at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13" w:rsidRPr="00751513" w:rsidRDefault="00751513" w:rsidP="00751513">
      <w:pPr>
        <w:rPr>
          <w:b/>
          <w:lang w:eastAsia="en-US"/>
        </w:rPr>
      </w:pPr>
      <w:r w:rsidRPr="00751513">
        <w:rPr>
          <w:b/>
          <w:lang w:eastAsia="en-US"/>
        </w:rPr>
        <w:t xml:space="preserve">A área de contato é onde o usuário pode enviar uma mensagem para a empresa do aplicativo como </w:t>
      </w:r>
      <w:proofErr w:type="spellStart"/>
      <w:r w:rsidRPr="00751513">
        <w:rPr>
          <w:b/>
          <w:lang w:eastAsia="en-US"/>
        </w:rPr>
        <w:t>feedaback</w:t>
      </w:r>
      <w:proofErr w:type="spellEnd"/>
      <w:r w:rsidRPr="00751513">
        <w:rPr>
          <w:b/>
          <w:lang w:eastAsia="en-US"/>
        </w:rPr>
        <w:t>.</w:t>
      </w:r>
    </w:p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563A50" w:rsidRDefault="00563A50" w:rsidP="00563A50">
      <w:pPr>
        <w:rPr>
          <w:b/>
          <w:sz w:val="26"/>
          <w:szCs w:val="26"/>
          <w:lang w:eastAsia="en-US"/>
        </w:rPr>
      </w:pPr>
      <w:r>
        <w:rPr>
          <w:b/>
          <w:sz w:val="26"/>
          <w:szCs w:val="26"/>
          <w:lang w:eastAsia="en-US"/>
        </w:rPr>
        <w:lastRenderedPageBreak/>
        <w:t>5</w:t>
      </w:r>
      <w:r>
        <w:rPr>
          <w:b/>
          <w:sz w:val="26"/>
          <w:szCs w:val="26"/>
          <w:lang w:eastAsia="en-US"/>
        </w:rPr>
        <w:t>.</w:t>
      </w:r>
      <w:r>
        <w:rPr>
          <w:b/>
          <w:sz w:val="26"/>
          <w:szCs w:val="26"/>
          <w:lang w:eastAsia="en-US"/>
        </w:rPr>
        <w:t>Profile</w:t>
      </w:r>
    </w:p>
    <w:p w:rsidR="00563A50" w:rsidRDefault="00563A50" w:rsidP="00563A50">
      <w:pPr>
        <w:jc w:val="center"/>
        <w:rPr>
          <w:b/>
          <w:sz w:val="26"/>
          <w:szCs w:val="26"/>
          <w:lang w:eastAsia="en-US"/>
        </w:rPr>
      </w:pPr>
      <w:r>
        <w:rPr>
          <w:b/>
          <w:noProof/>
          <w:sz w:val="26"/>
          <w:szCs w:val="26"/>
          <w:lang w:eastAsia="en-US"/>
        </w:rPr>
        <w:drawing>
          <wp:inline distT="0" distB="0" distL="0" distR="0">
            <wp:extent cx="3029373" cy="420111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ofil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50" w:rsidRDefault="00563A50" w:rsidP="00563A50">
      <w:pPr>
        <w:rPr>
          <w:b/>
          <w:sz w:val="26"/>
          <w:szCs w:val="26"/>
          <w:lang w:eastAsia="en-US"/>
        </w:rPr>
      </w:pPr>
      <w:r>
        <w:rPr>
          <w:b/>
          <w:sz w:val="26"/>
          <w:szCs w:val="26"/>
          <w:lang w:eastAsia="en-US"/>
        </w:rPr>
        <w:t xml:space="preserve">O profile é onde estão as informações do usuário, mostrando seu nome e </w:t>
      </w:r>
      <w:proofErr w:type="spellStart"/>
      <w:r>
        <w:rPr>
          <w:b/>
          <w:sz w:val="26"/>
          <w:szCs w:val="26"/>
          <w:lang w:eastAsia="en-US"/>
        </w:rPr>
        <w:t>email</w:t>
      </w:r>
      <w:proofErr w:type="spellEnd"/>
      <w:r>
        <w:rPr>
          <w:b/>
          <w:sz w:val="26"/>
          <w:szCs w:val="26"/>
          <w:lang w:eastAsia="en-US"/>
        </w:rPr>
        <w:t xml:space="preserve">, também possui um botão para </w:t>
      </w:r>
      <w:proofErr w:type="spellStart"/>
      <w:r>
        <w:rPr>
          <w:b/>
          <w:sz w:val="26"/>
          <w:szCs w:val="26"/>
          <w:lang w:eastAsia="en-US"/>
        </w:rPr>
        <w:t>deslogar</w:t>
      </w:r>
      <w:proofErr w:type="spellEnd"/>
      <w:r>
        <w:rPr>
          <w:b/>
          <w:sz w:val="26"/>
          <w:szCs w:val="26"/>
          <w:lang w:eastAsia="en-US"/>
        </w:rPr>
        <w:t xml:space="preserve"> da sua conta e voltar para a tela de login.</w:t>
      </w:r>
      <w:bookmarkStart w:id="14" w:name="_GoBack"/>
      <w:bookmarkEnd w:id="14"/>
    </w:p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751513" w:rsidRDefault="00751513"/>
    <w:p w:rsidR="009A3F87" w:rsidRDefault="009A3F87" w:rsidP="009A3F87">
      <w:pPr>
        <w:pStyle w:val="cabealho1"/>
      </w:pPr>
      <w:bookmarkStart w:id="15" w:name="_Toc533767860"/>
      <w:r>
        <w:t>Arquitetura do Projeto</w:t>
      </w:r>
      <w:bookmarkEnd w:id="15"/>
    </w:p>
    <w:p w:rsidR="009A3F87" w:rsidRDefault="009A3F87" w:rsidP="009A3F87"/>
    <w:p w:rsidR="009A3F87" w:rsidRDefault="009A3F87">
      <w:r>
        <w:br w:type="page"/>
      </w:r>
    </w:p>
    <w:p w:rsidR="009A3F87" w:rsidRDefault="009A3F87" w:rsidP="009A3F87">
      <w:pPr>
        <w:pStyle w:val="cabealho1"/>
      </w:pPr>
      <w:bookmarkStart w:id="16" w:name="_Toc533767861"/>
      <w:r>
        <w:lastRenderedPageBreak/>
        <w:t>Referências</w:t>
      </w:r>
      <w:bookmarkEnd w:id="16"/>
    </w:p>
    <w:p w:rsidR="00F03B38" w:rsidRDefault="00F03B38" w:rsidP="00F03B38"/>
    <w:p w:rsidR="00F03B38" w:rsidRDefault="00F03B38" w:rsidP="00F03B38">
      <w:pPr>
        <w:pStyle w:val="cabealho2"/>
      </w:pPr>
      <w:bookmarkStart w:id="17" w:name="_Toc533767862"/>
      <w:r>
        <w:t>Links</w:t>
      </w:r>
      <w:bookmarkEnd w:id="17"/>
    </w:p>
    <w:p w:rsidR="00F03B38" w:rsidRDefault="00F03B38" w:rsidP="00F03B38"/>
    <w:p w:rsidR="00F03B38" w:rsidRPr="00F03B38" w:rsidRDefault="00F03B38" w:rsidP="00F03B38">
      <w:pPr>
        <w:pStyle w:val="cabealho2"/>
      </w:pPr>
      <w:bookmarkStart w:id="18" w:name="_Toc533767863"/>
      <w:r>
        <w:t>Livros</w:t>
      </w:r>
      <w:bookmarkEnd w:id="18"/>
    </w:p>
    <w:sectPr w:rsidR="00F03B38" w:rsidRPr="00F03B38" w:rsidSect="008A7F37"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2608" w:rsidRDefault="007F2608">
      <w:pPr>
        <w:spacing w:after="0" w:line="240" w:lineRule="auto"/>
      </w:pPr>
      <w:r>
        <w:separator/>
      </w:r>
    </w:p>
  </w:endnote>
  <w:endnote w:type="continuationSeparator" w:id="0">
    <w:p w:rsidR="007F2608" w:rsidRDefault="007F26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7F2608">
    <w:pPr>
      <w:pStyle w:val="rodap"/>
    </w:pPr>
    <w:sdt>
      <w:sdtPr>
        <w:alias w:val="Título"/>
        <w:tag w:val=""/>
        <w:id w:val="571389693"/>
        <w:placeholder>
          <w:docPart w:val="7797400F7F3D4671B70D13C44559A3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placeholder>
          <w:docPart w:val="3AE90CA84C96469FA6EBBC616655CF94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1-01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4A0592">
          <w:t>janeiro de 2019</w:t>
        </w:r>
      </w:sdtContent>
    </w:sdt>
    <w:r w:rsidR="00997D7D">
      <w:ptab w:relativeTo="margin" w:alignment="right" w:leader="none"/>
    </w:r>
    <w:r w:rsidR="00997D7D">
      <w:fldChar w:fldCharType="begin"/>
    </w:r>
    <w:r w:rsidR="00997D7D">
      <w:instrText>PAGE   \* MERGEFORMAT</w:instrText>
    </w:r>
    <w:r w:rsidR="00997D7D">
      <w:fldChar w:fldCharType="separate"/>
    </w:r>
    <w:r w:rsidR="00173F68">
      <w:rPr>
        <w:noProof/>
      </w:rPr>
      <w:t>10</w:t>
    </w:r>
    <w:r w:rsidR="00997D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2608" w:rsidRDefault="007F2608">
      <w:pPr>
        <w:spacing w:after="0" w:line="240" w:lineRule="auto"/>
      </w:pPr>
      <w:r>
        <w:separator/>
      </w:r>
    </w:p>
  </w:footnote>
  <w:footnote w:type="continuationSeparator" w:id="0">
    <w:p w:rsidR="007F2608" w:rsidRDefault="007F26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D82"/>
    <w:rsid w:val="0001427C"/>
    <w:rsid w:val="00046B04"/>
    <w:rsid w:val="000A2108"/>
    <w:rsid w:val="000C3257"/>
    <w:rsid w:val="000C4200"/>
    <w:rsid w:val="000F5E68"/>
    <w:rsid w:val="00122A5C"/>
    <w:rsid w:val="00173F68"/>
    <w:rsid w:val="001A2149"/>
    <w:rsid w:val="001E537E"/>
    <w:rsid w:val="002A3AFC"/>
    <w:rsid w:val="002C440D"/>
    <w:rsid w:val="002E0003"/>
    <w:rsid w:val="00336F84"/>
    <w:rsid w:val="00352A0F"/>
    <w:rsid w:val="00362822"/>
    <w:rsid w:val="00376460"/>
    <w:rsid w:val="003A1B68"/>
    <w:rsid w:val="003B416D"/>
    <w:rsid w:val="00451DBB"/>
    <w:rsid w:val="00456E37"/>
    <w:rsid w:val="0046629B"/>
    <w:rsid w:val="00485AA0"/>
    <w:rsid w:val="004A0592"/>
    <w:rsid w:val="005177BA"/>
    <w:rsid w:val="00524B9A"/>
    <w:rsid w:val="00563A50"/>
    <w:rsid w:val="00585F9D"/>
    <w:rsid w:val="005A10CB"/>
    <w:rsid w:val="005D0140"/>
    <w:rsid w:val="005E0EFB"/>
    <w:rsid w:val="005E1956"/>
    <w:rsid w:val="00657A13"/>
    <w:rsid w:val="00674BE9"/>
    <w:rsid w:val="00695C1D"/>
    <w:rsid w:val="006E0CD1"/>
    <w:rsid w:val="006F3AFC"/>
    <w:rsid w:val="00723849"/>
    <w:rsid w:val="00730217"/>
    <w:rsid w:val="00751513"/>
    <w:rsid w:val="00767968"/>
    <w:rsid w:val="00776AA8"/>
    <w:rsid w:val="00792337"/>
    <w:rsid w:val="007A6E8F"/>
    <w:rsid w:val="007C3968"/>
    <w:rsid w:val="007C7D98"/>
    <w:rsid w:val="007F2608"/>
    <w:rsid w:val="007F3CBC"/>
    <w:rsid w:val="00894B11"/>
    <w:rsid w:val="008A7F37"/>
    <w:rsid w:val="008B137F"/>
    <w:rsid w:val="008C4B49"/>
    <w:rsid w:val="008D4D82"/>
    <w:rsid w:val="00947C4D"/>
    <w:rsid w:val="00952E23"/>
    <w:rsid w:val="00997D7D"/>
    <w:rsid w:val="009A3F87"/>
    <w:rsid w:val="009C7D64"/>
    <w:rsid w:val="009E2D84"/>
    <w:rsid w:val="00A12324"/>
    <w:rsid w:val="00A25BD2"/>
    <w:rsid w:val="00A60B2A"/>
    <w:rsid w:val="00A967A8"/>
    <w:rsid w:val="00B14E73"/>
    <w:rsid w:val="00B3559C"/>
    <w:rsid w:val="00B36547"/>
    <w:rsid w:val="00B936FC"/>
    <w:rsid w:val="00BB5B9E"/>
    <w:rsid w:val="00BD3832"/>
    <w:rsid w:val="00BD5E66"/>
    <w:rsid w:val="00C26497"/>
    <w:rsid w:val="00C31907"/>
    <w:rsid w:val="00C65922"/>
    <w:rsid w:val="00C86073"/>
    <w:rsid w:val="00C92BD1"/>
    <w:rsid w:val="00C92FB2"/>
    <w:rsid w:val="00D0024A"/>
    <w:rsid w:val="00D138B1"/>
    <w:rsid w:val="00D4642C"/>
    <w:rsid w:val="00D52731"/>
    <w:rsid w:val="00DA19B6"/>
    <w:rsid w:val="00DB563A"/>
    <w:rsid w:val="00DE2DF8"/>
    <w:rsid w:val="00DE3EA9"/>
    <w:rsid w:val="00E43E78"/>
    <w:rsid w:val="00E6531E"/>
    <w:rsid w:val="00E95AA4"/>
    <w:rsid w:val="00EB66D8"/>
    <w:rsid w:val="00EF6B41"/>
    <w:rsid w:val="00F03B38"/>
    <w:rsid w:val="00F400AB"/>
    <w:rsid w:val="00FD4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FF612C"/>
  <w15:chartTrackingRefBased/>
  <w15:docId w15:val="{AA8A7232-936F-453C-B2AF-2ACAB7FD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Pr>
      <w:sz w:val="32"/>
      <w:szCs w:val="32"/>
    </w:rPr>
  </w:style>
  <w:style w:type="paragraph" w:customStyle="1" w:styleId="Semespaos">
    <w:name w:val="Sem espaços"/>
    <w:uiPriority w:val="1"/>
    <w:qFormat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  <w14:ligatures w14:val="standard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4642C"/>
    <w:pPr>
      <w:tabs>
        <w:tab w:val="right" w:leader="dot" w:pos="9346"/>
      </w:tabs>
      <w:spacing w:after="100" w:line="240" w:lineRule="auto"/>
      <w:ind w:left="1858" w:hanging="850"/>
    </w:pPr>
    <w:rPr>
      <w:noProof/>
      <w:color w:val="75716D" w:themeColor="background2" w:themeShade="80"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character" w:styleId="Forte">
    <w:name w:val="Strong"/>
    <w:basedOn w:val="Fontepargpadro"/>
    <w:uiPriority w:val="22"/>
    <w:qFormat/>
    <w:rsid w:val="00776AA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20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emf"/><Relationship Id="rId26" Type="http://schemas.openxmlformats.org/officeDocument/2006/relationships/image" Target="media/image9.emf"/><Relationship Id="rId39" Type="http://schemas.openxmlformats.org/officeDocument/2006/relationships/image" Target="media/image18.png"/><Relationship Id="rId21" Type="http://schemas.openxmlformats.org/officeDocument/2006/relationships/oleObject" Target="embeddings/oleObject2.bin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hyperlink" Target="https://github.com/S0L4/2s2019-sprint-1-bd-OpFlix/blob/master/BD/T_01_TiagoSola_DDL.sq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github.com/S0L4/2s2019-sprint-1-bd-OpFlix" TargetMode="External"/><Relationship Id="rId24" Type="http://schemas.openxmlformats.org/officeDocument/2006/relationships/image" Target="media/image8.emf"/><Relationship Id="rId32" Type="http://schemas.openxmlformats.org/officeDocument/2006/relationships/oleObject" Target="embeddings/oleObject6.bin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oleObject" Target="embeddings/oleObject3.bin"/><Relationship Id="rId28" Type="http://schemas.openxmlformats.org/officeDocument/2006/relationships/image" Target="media/image10.png"/><Relationship Id="rId36" Type="http://schemas.openxmlformats.org/officeDocument/2006/relationships/image" Target="media/image15.png"/><Relationship Id="rId10" Type="http://schemas.openxmlformats.org/officeDocument/2006/relationships/image" Target="media/image1.png"/><Relationship Id="rId19" Type="http://schemas.openxmlformats.org/officeDocument/2006/relationships/oleObject" Target="embeddings/oleObject1.bin"/><Relationship Id="rId31" Type="http://schemas.openxmlformats.org/officeDocument/2006/relationships/image" Target="media/image11.emf"/><Relationship Id="rId44" Type="http://schemas.openxmlformats.org/officeDocument/2006/relationships/image" Target="media/image2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7.emf"/><Relationship Id="rId27" Type="http://schemas.openxmlformats.org/officeDocument/2006/relationships/oleObject" Target="embeddings/oleObject5.bin"/><Relationship Id="rId30" Type="http://schemas.openxmlformats.org/officeDocument/2006/relationships/hyperlink" Target="https://github.com/S0L4/2s2019-sprint-1-bd-OpFlix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hyperlink" Target="http://aprendaplsql.com/oracle/o-que-e-um-banco-de-dados/" TargetMode="External"/><Relationship Id="rId17" Type="http://schemas.openxmlformats.org/officeDocument/2006/relationships/hyperlink" Target="http://localhost:5000/swagger/index.html" TargetMode="External"/><Relationship Id="rId25" Type="http://schemas.openxmlformats.org/officeDocument/2006/relationships/oleObject" Target="embeddings/oleObject4.bin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6.emf"/><Relationship Id="rId4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97400F7F3D4671B70D13C44559A31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A100F0C-9D06-4C5F-926F-C393AB6D7F3B}"/>
      </w:docPartPr>
      <w:docPartBody>
        <w:p w:rsidR="004265B1" w:rsidRDefault="00406E44">
          <w:pPr>
            <w:pStyle w:val="7797400F7F3D4671B70D13C44559A31B"/>
          </w:pPr>
          <w:r>
            <w:t>[Título do plano de negócios]</w:t>
          </w:r>
        </w:p>
      </w:docPartBody>
    </w:docPart>
    <w:docPart>
      <w:docPartPr>
        <w:name w:val="3AE90CA84C96469FA6EBBC616655CF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DFEE142-5511-42EE-8067-6586FA3F5873}"/>
      </w:docPartPr>
      <w:docPartBody>
        <w:p w:rsidR="004265B1" w:rsidRDefault="00406E44">
          <w:pPr>
            <w:pStyle w:val="3AE90CA84C96469FA6EBBC616655CF94"/>
          </w:pPr>
          <w:r>
            <w:t>[Selecionar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44"/>
    <w:rsid w:val="00023D19"/>
    <w:rsid w:val="00134CB3"/>
    <w:rsid w:val="003C6C5F"/>
    <w:rsid w:val="00406E44"/>
    <w:rsid w:val="004222E8"/>
    <w:rsid w:val="004265B1"/>
    <w:rsid w:val="00571EE0"/>
    <w:rsid w:val="00572CA9"/>
    <w:rsid w:val="0078188A"/>
    <w:rsid w:val="007F312B"/>
    <w:rsid w:val="0095443E"/>
    <w:rsid w:val="00973EE1"/>
    <w:rsid w:val="00995714"/>
    <w:rsid w:val="009A74CC"/>
    <w:rsid w:val="00A342C8"/>
    <w:rsid w:val="00AC3D2E"/>
    <w:rsid w:val="00F66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Espaoreservadoparatexto">
    <w:name w:val="Espaço reservado para texto"/>
    <w:basedOn w:val="Fontepargpadro"/>
    <w:uiPriority w:val="99"/>
    <w:semiHidden/>
    <w:rPr>
      <w:color w:val="808080"/>
    </w:rPr>
  </w:style>
  <w:style w:type="paragraph" w:customStyle="1" w:styleId="49F44B73329544418FE44E661120C835">
    <w:name w:val="49F44B73329544418FE44E661120C835"/>
  </w:style>
  <w:style w:type="paragraph" w:customStyle="1" w:styleId="413F65EB232A4BB3A808E140CBE5DF64">
    <w:name w:val="413F65EB232A4BB3A808E140CBE5DF64"/>
  </w:style>
  <w:style w:type="paragraph" w:customStyle="1" w:styleId="3BBE16FC179C492881BEECBBA0983817">
    <w:name w:val="3BBE16FC179C492881BEECBBA0983817"/>
  </w:style>
  <w:style w:type="paragraph" w:customStyle="1" w:styleId="7797400F7F3D4671B70D13C44559A31B">
    <w:name w:val="7797400F7F3D4671B70D13C44559A31B"/>
  </w:style>
  <w:style w:type="paragraph" w:customStyle="1" w:styleId="3AE90CA84C96469FA6EBBC616655CF94">
    <w:name w:val="3AE90CA84C96469FA6EBBC616655CF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2019-01-01T00:00:00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2283A73-1E84-4E37-94D1-D81CB5067A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</Template>
  <TotalTime>281</TotalTime>
  <Pages>20</Pages>
  <Words>1064</Words>
  <Characters>5746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6797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OpFlix</dc:subject>
  <dc:creator>Helena Strada</dc:creator>
  <cp:keywords/>
  <dc:description/>
  <cp:lastModifiedBy>Tiago Coelho Sola</cp:lastModifiedBy>
  <cp:revision>16</cp:revision>
  <dcterms:created xsi:type="dcterms:W3CDTF">2019-08-12T17:41:00Z</dcterms:created>
  <dcterms:modified xsi:type="dcterms:W3CDTF">2019-11-27T19:28:00Z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